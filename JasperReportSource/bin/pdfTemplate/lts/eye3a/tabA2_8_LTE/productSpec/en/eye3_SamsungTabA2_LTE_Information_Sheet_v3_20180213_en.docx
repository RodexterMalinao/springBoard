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573" w:rsidRDefault="00013573" w:rsidP="003963DB">
      <w:pPr>
        <w:pStyle w:val="Header"/>
        <w:rPr>
          <w:rFonts w:ascii="Arial" w:hAnsi="Arial" w:cs="Arial"/>
          <w:sz w:val="28"/>
          <w:szCs w:val="28"/>
          <w:lang w:eastAsia="zh-HK"/>
        </w:rPr>
      </w:pPr>
      <w:bookmarkStart w:id="0" w:name="_GoBack"/>
      <w:bookmarkEnd w:id="0"/>
    </w:p>
    <w:p w:rsidR="00013573" w:rsidRPr="003963DB" w:rsidRDefault="00013573" w:rsidP="003963DB">
      <w:pPr>
        <w:pStyle w:val="Header"/>
        <w:rPr>
          <w:rFonts w:ascii="Arial" w:hAnsi="Arial" w:cs="Arial"/>
          <w:sz w:val="20"/>
          <w:lang w:eastAsia="zh-HK"/>
        </w:rPr>
      </w:pPr>
      <w:r w:rsidRPr="00F70409">
        <w:rPr>
          <w:rFonts w:ascii="Arial" w:hAnsi="Arial" w:cs="Arial"/>
          <w:sz w:val="28"/>
          <w:szCs w:val="28"/>
          <w:lang w:eastAsia="zh-HK"/>
        </w:rPr>
        <w:t xml:space="preserve">Product Information Sheet  </w:t>
      </w:r>
      <w:r w:rsidRPr="00F70409">
        <w:rPr>
          <w:rFonts w:ascii="Times" w:hAnsi="Times"/>
          <w:sz w:val="20"/>
          <w:lang w:eastAsia="zh-HK"/>
        </w:rPr>
        <w:tab/>
        <w:t xml:space="preserve">         </w:t>
      </w:r>
      <w:r>
        <w:rPr>
          <w:rFonts w:ascii="Times" w:hAnsi="Times"/>
          <w:sz w:val="20"/>
          <w:lang w:eastAsia="zh-HK"/>
        </w:rPr>
        <w:t xml:space="preserve">                </w:t>
      </w:r>
      <w:r w:rsidRPr="00F70409">
        <w:rPr>
          <w:rFonts w:ascii="Times" w:hAnsi="Times"/>
          <w:sz w:val="20"/>
          <w:lang w:eastAsia="zh-HK"/>
        </w:rPr>
        <w:t xml:space="preserve"> </w:t>
      </w:r>
      <w:r>
        <w:rPr>
          <w:rFonts w:ascii="Arial" w:hAnsi="Arial" w:cs="Arial"/>
          <w:sz w:val="20"/>
        </w:rPr>
        <w:t xml:space="preserve">                                     Form No</w:t>
      </w:r>
      <w:r w:rsidRPr="00F70409">
        <w:rPr>
          <w:rFonts w:ascii="Arial" w:hAnsi="Arial" w:cs="Arial"/>
          <w:sz w:val="20"/>
          <w:lang w:eastAsia="zh-HK"/>
        </w:rPr>
        <w:t>: ___________________</w:t>
      </w:r>
    </w:p>
    <w:p w:rsidR="00013573" w:rsidRPr="003963DB" w:rsidRDefault="00013573" w:rsidP="009D0D05">
      <w:pPr>
        <w:rPr>
          <w:rFonts w:ascii="Arial" w:hAnsi="Arial" w:cs="Arial"/>
          <w:b/>
          <w:bCs/>
          <w:sz w:val="28"/>
          <w:szCs w:val="28"/>
          <w:lang/>
        </w:rPr>
      </w:pPr>
    </w:p>
    <w:p w:rsidR="00013573" w:rsidRPr="00F70409" w:rsidRDefault="00013573" w:rsidP="002A1270">
      <w:pPr>
        <w:rPr>
          <w:rFonts w:ascii="Arial" w:hAnsi="Arial" w:cs="Arial"/>
          <w:b/>
          <w:bCs/>
          <w:lang w:eastAsia="zh-HK"/>
        </w:rPr>
      </w:pPr>
      <w:r w:rsidRPr="00F70409">
        <w:rPr>
          <w:rFonts w:ascii="Arial" w:hAnsi="Times" w:cs="Arial"/>
          <w:b/>
          <w:bCs/>
          <w:sz w:val="28"/>
          <w:szCs w:val="28"/>
          <w:lang w:eastAsia="zh-HK"/>
        </w:rPr>
        <w:t>eye</w:t>
      </w:r>
      <w:r w:rsidRPr="00F70409">
        <w:rPr>
          <w:rFonts w:ascii="Arial" w:hAnsi="Times" w:cs="Arial"/>
          <w:b/>
          <w:bCs/>
          <w:lang w:eastAsia="zh-HK"/>
        </w:rPr>
        <w:t xml:space="preserve">3 Smart Communications Service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954"/>
      </w:tblGrid>
      <w:tr w:rsidR="00013573" w:rsidRPr="007713A8">
        <w:trPr>
          <w:trHeight w:val="70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/>
                <w:sz w:val="18"/>
                <w:szCs w:val="26"/>
                <w:lang w:eastAsia="zh-HK"/>
              </w:rPr>
              <w:t>Brand</w:t>
            </w:r>
          </w:p>
        </w:tc>
        <w:tc>
          <w:tcPr>
            <w:tcW w:w="5954" w:type="dxa"/>
          </w:tcPr>
          <w:p w:rsidR="00013573" w:rsidRPr="007713A8" w:rsidRDefault="00013573" w:rsidP="00FD6B62">
            <w:pPr>
              <w:rPr>
                <w:rFonts w:ascii="Arial" w:hAnsi="Arial" w:cs="Arial"/>
                <w:sz w:val="18"/>
                <w:szCs w:val="26"/>
                <w:lang w:val="de-DE" w:eastAsia="zh-HK"/>
              </w:rPr>
            </w:pPr>
            <w:r w:rsidRPr="0085762A">
              <w:rPr>
                <w:rFonts w:ascii="Arial" w:hAnsi="Arial" w:cs="Arial"/>
                <w:color w:val="000000"/>
                <w:sz w:val="18"/>
                <w:szCs w:val="26"/>
                <w:lang w:val="de-DE" w:eastAsia="zh-HK"/>
              </w:rPr>
              <w:t>Samsung Galaxy Tab A2 8“ LTE</w:t>
            </w:r>
          </w:p>
        </w:tc>
      </w:tr>
      <w:tr w:rsidR="00013573" w:rsidRPr="00F70409" w:rsidTr="00FB59F0">
        <w:trPr>
          <w:trHeight w:val="51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Model</w:t>
            </w:r>
          </w:p>
        </w:tc>
        <w:tc>
          <w:tcPr>
            <w:tcW w:w="5954" w:type="dxa"/>
          </w:tcPr>
          <w:p w:rsidR="00013573" w:rsidRPr="0085762A" w:rsidRDefault="00013573" w:rsidP="00301CFB">
            <w:pPr>
              <w:rPr>
                <w:rFonts w:ascii="Arial" w:hAnsi="Arial" w:cs="PMingLiU"/>
                <w:color w:val="000000"/>
                <w:sz w:val="18"/>
                <w:szCs w:val="26"/>
                <w:lang w:val="en-HK" w:eastAsia="zh-HK"/>
              </w:rPr>
            </w:pP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  <w:t>SM-T385C</w:t>
            </w:r>
          </w:p>
        </w:tc>
      </w:tr>
      <w:tr w:rsidR="00013573" w:rsidRPr="00CE478D">
        <w:trPr>
          <w:trHeight w:val="70"/>
        </w:trPr>
        <w:tc>
          <w:tcPr>
            <w:tcW w:w="4077" w:type="dxa"/>
          </w:tcPr>
          <w:p w:rsidR="00013573" w:rsidRPr="00CE478D" w:rsidRDefault="00013573" w:rsidP="00FD6B62">
            <w:pPr>
              <w:rPr>
                <w:rFonts w:ascii="Arial" w:hAnsi="PMingLiU" w:cs="PMingLiU"/>
                <w:sz w:val="18"/>
                <w:szCs w:val="26"/>
                <w:lang w:eastAsia="zh-HK"/>
              </w:rPr>
            </w:pPr>
            <w:r w:rsidRPr="00CE478D">
              <w:rPr>
                <w:rFonts w:ascii="Arial" w:hAnsi="PMingLiU" w:cs="PMingLiU"/>
                <w:sz w:val="18"/>
                <w:szCs w:val="26"/>
                <w:lang w:eastAsia="zh-HK"/>
              </w:rPr>
              <w:t>Place of Manufacture</w:t>
            </w:r>
          </w:p>
        </w:tc>
        <w:tc>
          <w:tcPr>
            <w:tcW w:w="5954" w:type="dxa"/>
          </w:tcPr>
          <w:p w:rsidR="00013573" w:rsidRPr="0089579E" w:rsidRDefault="00013573" w:rsidP="00FD6B62">
            <w:pPr>
              <w:rPr>
                <w:rFonts w:ascii="Arial" w:hAnsi="PMingLiU" w:cs="PMingLiU"/>
                <w:color w:val="FF0000"/>
                <w:sz w:val="18"/>
                <w:szCs w:val="18"/>
                <w:lang w:eastAsia="zh-HK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9579E">
                  <w:rPr>
                    <w:rFonts w:ascii="Arial" w:hAnsi="PMingLiU" w:cs="PMingLiU"/>
                    <w:sz w:val="18"/>
                    <w:szCs w:val="18"/>
                    <w:lang w:eastAsia="zh-HK"/>
                  </w:rPr>
                  <w:t>China</w:t>
                </w:r>
              </w:smartTag>
            </w:smartTag>
          </w:p>
        </w:tc>
      </w:tr>
      <w:tr w:rsidR="00013573" w:rsidRPr="00F70409">
        <w:trPr>
          <w:trHeight w:val="70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Processor</w:t>
            </w:r>
          </w:p>
        </w:tc>
        <w:tc>
          <w:tcPr>
            <w:tcW w:w="5954" w:type="dxa"/>
          </w:tcPr>
          <w:p w:rsidR="00013573" w:rsidRPr="007713A8" w:rsidRDefault="00013573" w:rsidP="000C7B89">
            <w:pPr>
              <w:rPr>
                <w:rFonts w:ascii="Arial" w:hAnsi="Arial" w:cs="PMingLiU"/>
                <w:color w:val="FF0000"/>
                <w:sz w:val="18"/>
                <w:szCs w:val="26"/>
                <w:lang w:eastAsia="zh-HK"/>
              </w:rPr>
            </w:pPr>
            <w:r>
              <w:rPr>
                <w:rFonts w:ascii="Arial" w:hAnsi="Arial" w:cs="PMingLiU"/>
                <w:sz w:val="18"/>
                <w:szCs w:val="26"/>
                <w:lang w:eastAsia="zh-HK"/>
              </w:rPr>
              <w:t>1.4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GHz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Quad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-core Processor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(Qualcomm APQ8017)</w:t>
            </w:r>
          </w:p>
        </w:tc>
      </w:tr>
      <w:tr w:rsidR="00013573" w:rsidRPr="00F70409">
        <w:trPr>
          <w:trHeight w:val="98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Operating Platform</w:t>
            </w:r>
          </w:p>
        </w:tc>
        <w:tc>
          <w:tcPr>
            <w:tcW w:w="5954" w:type="dxa"/>
          </w:tcPr>
          <w:p w:rsidR="00013573" w:rsidRPr="007713A8" w:rsidRDefault="00013573" w:rsidP="00593503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Android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7.1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(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Nougat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) or later</w:t>
            </w:r>
          </w:p>
        </w:tc>
      </w:tr>
      <w:tr w:rsidR="00013573" w:rsidRPr="00F70409">
        <w:trPr>
          <w:trHeight w:val="125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Display</w:t>
            </w:r>
          </w:p>
        </w:tc>
        <w:tc>
          <w:tcPr>
            <w:tcW w:w="5954" w:type="dxa"/>
          </w:tcPr>
          <w:p w:rsidR="00013573" w:rsidRPr="007713A8" w:rsidRDefault="00013573" w:rsidP="00FD6B62">
            <w:pPr>
              <w:rPr>
                <w:rFonts w:ascii="Arial" w:hAnsi="Arial" w:cs="PMingLiU"/>
                <w:color w:val="FF0000"/>
                <w:sz w:val="18"/>
                <w:szCs w:val="26"/>
                <w:lang w:eastAsia="zh-HK"/>
              </w:rPr>
            </w:pPr>
            <w:r>
              <w:rPr>
                <w:rFonts w:ascii="Arial" w:hAnsi="Arial" w:cs="PMingLiU"/>
                <w:sz w:val="18"/>
                <w:szCs w:val="26"/>
                <w:lang w:eastAsia="zh-HK"/>
              </w:rPr>
              <w:t>8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inch 16M Color TFT Display, 1,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28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0 x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8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00 pixels</w:t>
            </w:r>
          </w:p>
        </w:tc>
      </w:tr>
      <w:tr w:rsidR="00013573" w:rsidRPr="00F70409">
        <w:trPr>
          <w:trHeight w:val="188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Internal Memory</w:t>
            </w:r>
          </w:p>
        </w:tc>
        <w:tc>
          <w:tcPr>
            <w:tcW w:w="5954" w:type="dxa"/>
          </w:tcPr>
          <w:p w:rsidR="00013573" w:rsidRPr="007713A8" w:rsidRDefault="00013573" w:rsidP="00567611">
            <w:pPr>
              <w:rPr>
                <w:rFonts w:ascii="Arial" w:hAnsi="Arial" w:cs="PMingLiU"/>
                <w:color w:val="FF0000"/>
                <w:sz w:val="18"/>
                <w:szCs w:val="26"/>
                <w:lang w:eastAsia="zh-HK"/>
              </w:rPr>
            </w:pPr>
            <w:r w:rsidRPr="0085762A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Built-in:32GB (RAM: 3GB)</w:t>
            </w:r>
          </w:p>
        </w:tc>
      </w:tr>
      <w:tr w:rsidR="00013573" w:rsidRPr="00F70409">
        <w:tc>
          <w:tcPr>
            <w:tcW w:w="4077" w:type="dxa"/>
            <w:vMerge w:val="restart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Type and storage capacity of support memory card</w:t>
            </w:r>
          </w:p>
        </w:tc>
        <w:tc>
          <w:tcPr>
            <w:tcW w:w="5954" w:type="dxa"/>
          </w:tcPr>
          <w:p w:rsidR="00013573" w:rsidRPr="007713A8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Support Micro SD/SDHC card, USB 2.0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Type-C</w:t>
            </w:r>
          </w:p>
        </w:tc>
      </w:tr>
      <w:tr w:rsidR="00013573" w:rsidRPr="00F70409">
        <w:tc>
          <w:tcPr>
            <w:tcW w:w="4077" w:type="dxa"/>
            <w:vMerge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</w:p>
        </w:tc>
        <w:tc>
          <w:tcPr>
            <w:tcW w:w="5954" w:type="dxa"/>
          </w:tcPr>
          <w:p w:rsidR="00013573" w:rsidRPr="007713A8" w:rsidRDefault="00013573" w:rsidP="00C83E8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Maximum Capacity : Up to </w:t>
            </w:r>
            <w:r w:rsidRPr="00F069A0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256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GB</w:t>
            </w:r>
          </w:p>
        </w:tc>
      </w:tr>
      <w:tr w:rsidR="00013573" w:rsidRPr="00F70409">
        <w:trPr>
          <w:trHeight w:val="70"/>
        </w:trPr>
        <w:tc>
          <w:tcPr>
            <w:tcW w:w="4077" w:type="dxa"/>
          </w:tcPr>
          <w:p w:rsidR="00013573" w:rsidRPr="0085762A" w:rsidRDefault="00013573" w:rsidP="00FB59F0">
            <w:pPr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</w:pP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  <w:t>SIM Slot</w:t>
            </w:r>
          </w:p>
        </w:tc>
        <w:tc>
          <w:tcPr>
            <w:tcW w:w="5954" w:type="dxa"/>
          </w:tcPr>
          <w:p w:rsidR="00013573" w:rsidRPr="0085762A" w:rsidRDefault="00013573" w:rsidP="00FB59F0">
            <w:pPr>
              <w:rPr>
                <w:rFonts w:ascii="Arial" w:hAnsi="PMingLiU" w:cs="PMingLiU"/>
                <w:color w:val="000000"/>
                <w:sz w:val="18"/>
                <w:szCs w:val="26"/>
                <w:lang w:val="en-HK" w:eastAsia="zh-HK"/>
              </w:rPr>
            </w:pP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val="en-HK" w:eastAsia="zh-HK"/>
              </w:rPr>
              <w:t>SIM slot</w:t>
            </w: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val="en-HK"/>
              </w:rPr>
              <w:t xml:space="preserve"> (N</w:t>
            </w: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val="en-HK" w:eastAsia="zh-HK"/>
              </w:rPr>
              <w:t>ano-SIM) x 1</w:t>
            </w:r>
          </w:p>
        </w:tc>
      </w:tr>
      <w:tr w:rsidR="00013573" w:rsidRPr="00F70409">
        <w:trPr>
          <w:trHeight w:val="70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Camera Resolution</w:t>
            </w:r>
          </w:p>
        </w:tc>
        <w:tc>
          <w:tcPr>
            <w:tcW w:w="5954" w:type="dxa"/>
          </w:tcPr>
          <w:p w:rsidR="00013573" w:rsidRPr="007713A8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Rear Camera: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8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Mega-pixels </w:t>
            </w:r>
          </w:p>
          <w:p w:rsidR="00013573" w:rsidRPr="007713A8" w:rsidRDefault="00013573" w:rsidP="00F069A0">
            <w:pPr>
              <w:rPr>
                <w:rFonts w:ascii="Arial" w:hAnsi="Arial" w:cs="PMingLiU"/>
                <w:color w:val="FF0000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Front Camera: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5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Mega-pixels</w:t>
            </w:r>
            <w:r w:rsidRPr="007713A8">
              <w:rPr>
                <w:rFonts w:ascii="Arial" w:hAnsi="Arial" w:cs="PMingLiU"/>
                <w:color w:val="FF0000"/>
                <w:sz w:val="18"/>
                <w:szCs w:val="26"/>
                <w:lang w:eastAsia="zh-HK"/>
              </w:rPr>
              <w:t xml:space="preserve"> </w:t>
            </w:r>
          </w:p>
        </w:tc>
      </w:tr>
      <w:tr w:rsidR="00013573" w:rsidRPr="00F70409">
        <w:trPr>
          <w:trHeight w:val="70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Radio Function</w:t>
            </w:r>
          </w:p>
        </w:tc>
        <w:tc>
          <w:tcPr>
            <w:tcW w:w="5954" w:type="dxa"/>
          </w:tcPr>
          <w:p w:rsidR="00013573" w:rsidRPr="007713A8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</w:rPr>
              <w:t>Supported by installed Software App</w:t>
            </w:r>
          </w:p>
        </w:tc>
      </w:tr>
      <w:tr w:rsidR="00013573" w:rsidRPr="00F70409">
        <w:trPr>
          <w:trHeight w:val="70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Voice Recording Function</w:t>
            </w:r>
          </w:p>
        </w:tc>
        <w:tc>
          <w:tcPr>
            <w:tcW w:w="5954" w:type="dxa"/>
          </w:tcPr>
          <w:p w:rsidR="00013573" w:rsidRPr="007713A8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</w:rPr>
              <w:t>Supported by installed Software App</w:t>
            </w:r>
          </w:p>
        </w:tc>
      </w:tr>
      <w:tr w:rsidR="00013573" w:rsidRPr="00F70409" w:rsidTr="00246169">
        <w:trPr>
          <w:trHeight w:val="247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/>
                <w:sz w:val="18"/>
                <w:szCs w:val="26"/>
                <w:lang w:eastAsia="zh-HK"/>
              </w:rPr>
              <w:t>L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ine-In Recording Function</w:t>
            </w:r>
          </w:p>
        </w:tc>
        <w:tc>
          <w:tcPr>
            <w:tcW w:w="5954" w:type="dxa"/>
          </w:tcPr>
          <w:p w:rsidR="00013573" w:rsidRPr="007713A8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</w:rPr>
              <w:t>Supported by installed Software App</w:t>
            </w:r>
          </w:p>
        </w:tc>
      </w:tr>
      <w:tr w:rsidR="00013573" w:rsidRPr="00F70409">
        <w:trPr>
          <w:trHeight w:val="70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smartTag w:uri="urn:schemas-microsoft-com:office:smarttags" w:element="place">
              <w:r w:rsidRPr="00F70409">
                <w:rPr>
                  <w:rFonts w:ascii="Arial" w:hAnsi="Arial" w:cs="PMingLiU"/>
                  <w:sz w:val="18"/>
                  <w:szCs w:val="26"/>
                  <w:lang w:eastAsia="zh-HK"/>
                </w:rPr>
                <w:t>Battery</w:t>
              </w:r>
            </w:smartTag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Capacity</w:t>
            </w:r>
          </w:p>
        </w:tc>
        <w:tc>
          <w:tcPr>
            <w:tcW w:w="5954" w:type="dxa"/>
          </w:tcPr>
          <w:p w:rsidR="00013573" w:rsidRPr="007713A8" w:rsidRDefault="00013573" w:rsidP="00481796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>
              <w:rPr>
                <w:rFonts w:ascii="Arial" w:hAnsi="Arial" w:cs="PMingLiU"/>
                <w:sz w:val="18"/>
                <w:szCs w:val="26"/>
                <w:lang w:eastAsia="zh-HK"/>
              </w:rPr>
              <w:t>5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,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0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00 mAh </w:t>
            </w:r>
          </w:p>
        </w:tc>
      </w:tr>
      <w:tr w:rsidR="00013573" w:rsidRPr="00F70409">
        <w:trPr>
          <w:trHeight w:val="70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Network Connectivity Protocols</w:t>
            </w:r>
          </w:p>
        </w:tc>
        <w:tc>
          <w:tcPr>
            <w:tcW w:w="5954" w:type="dxa"/>
          </w:tcPr>
          <w:p w:rsidR="00013573" w:rsidRPr="0085762A" w:rsidRDefault="00013573" w:rsidP="00FD6B62">
            <w:pPr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</w:pP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  <w:t>2G GSM, 2G CDMA, 3G WCDMA, 3G CDMA, 3G TD-SCDMA, 4G FDD LTE, 4G TDD LTE</w:t>
            </w:r>
          </w:p>
          <w:p w:rsidR="00013573" w:rsidRPr="00D26721" w:rsidRDefault="00013573" w:rsidP="00FD6B62">
            <w:pPr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Wi-Fi: IEEE 802.11a/b/g/n, 2.4 + 5 GHz Dual-band, </w:t>
            </w:r>
          </w:p>
          <w:p w:rsidR="00013573" w:rsidRPr="007713A8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Wi-Fi Direct</w:t>
            </w:r>
          </w:p>
          <w:p w:rsidR="00013573" w:rsidRDefault="00013573" w:rsidP="001004B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Bluetooth: 4.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2</w:t>
            </w:r>
          </w:p>
          <w:p w:rsidR="00013573" w:rsidRDefault="00013573" w:rsidP="00BA0062">
            <w:pPr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</w:pPr>
            <w:r w:rsidRPr="00D26721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GPS</w:t>
            </w:r>
          </w:p>
          <w:p w:rsidR="00013573" w:rsidRPr="00C56F71" w:rsidRDefault="00013573" w:rsidP="00BA0062">
            <w:pPr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</w:pPr>
            <w:r w:rsidRPr="00D26721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ANT+</w:t>
            </w:r>
          </w:p>
        </w:tc>
      </w:tr>
      <w:tr w:rsidR="00013573" w:rsidRPr="007713A8">
        <w:trPr>
          <w:trHeight w:val="70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Dimensions</w:t>
            </w:r>
          </w:p>
        </w:tc>
        <w:tc>
          <w:tcPr>
            <w:tcW w:w="5954" w:type="dxa"/>
          </w:tcPr>
          <w:p w:rsidR="00013573" w:rsidRPr="007713A8" w:rsidRDefault="00013573" w:rsidP="00F069A0">
            <w:pPr>
              <w:rPr>
                <w:rFonts w:ascii="Arial" w:hAnsi="Arial" w:cs="PMingLiU"/>
                <w:sz w:val="18"/>
                <w:szCs w:val="26"/>
                <w:lang w:val="de-DE" w:eastAsia="zh-HK"/>
              </w:rPr>
            </w:pPr>
            <w:r>
              <w:rPr>
                <w:rFonts w:ascii="Arial" w:hAnsi="Arial" w:cs="PMingLiU"/>
                <w:sz w:val="18"/>
                <w:szCs w:val="26"/>
                <w:lang w:val="de-DE" w:eastAsia="zh-HK"/>
              </w:rPr>
              <w:t>212.1</w:t>
            </w:r>
            <w:r w:rsidRPr="007713A8">
              <w:rPr>
                <w:rFonts w:ascii="Arial" w:hAnsi="Arial" w:cs="PMingLiU"/>
                <w:sz w:val="18"/>
                <w:szCs w:val="26"/>
                <w:lang w:val="de-DE" w:eastAsia="zh-HK"/>
              </w:rPr>
              <w:t xml:space="preserve"> x </w:t>
            </w:r>
            <w:r>
              <w:rPr>
                <w:rFonts w:ascii="Arial" w:hAnsi="Arial" w:cs="PMingLiU"/>
                <w:sz w:val="18"/>
                <w:szCs w:val="26"/>
                <w:lang w:val="de-DE" w:eastAsia="zh-HK"/>
              </w:rPr>
              <w:t xml:space="preserve">124.1  x  </w:t>
            </w:r>
            <w:r w:rsidRPr="009B6165">
              <w:rPr>
                <w:rFonts w:ascii="Arial" w:hAnsi="Arial" w:cs="PMingLiU"/>
                <w:color w:val="000000"/>
                <w:sz w:val="18"/>
                <w:szCs w:val="26"/>
                <w:lang w:val="de-DE" w:eastAsia="zh-HK"/>
              </w:rPr>
              <w:t>8.</w:t>
            </w:r>
            <w:r>
              <w:rPr>
                <w:rFonts w:ascii="Arial" w:hAnsi="Arial" w:cs="PMingLiU"/>
                <w:color w:val="000000"/>
                <w:sz w:val="18"/>
                <w:szCs w:val="26"/>
                <w:lang w:val="de-DE" w:eastAsia="zh-HK"/>
              </w:rPr>
              <w:t>9</w:t>
            </w:r>
            <w:r w:rsidRPr="007713A8">
              <w:rPr>
                <w:rFonts w:ascii="Arial" w:hAnsi="Arial" w:cs="PMingLiU"/>
                <w:sz w:val="18"/>
                <w:szCs w:val="26"/>
                <w:lang w:val="de-DE" w:eastAsia="zh-HK"/>
              </w:rPr>
              <w:t xml:space="preserve"> mm</w:t>
            </w:r>
          </w:p>
        </w:tc>
      </w:tr>
      <w:tr w:rsidR="00013573" w:rsidRPr="00F70409">
        <w:trPr>
          <w:trHeight w:val="70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Weight</w:t>
            </w:r>
          </w:p>
        </w:tc>
        <w:tc>
          <w:tcPr>
            <w:tcW w:w="5954" w:type="dxa"/>
          </w:tcPr>
          <w:p w:rsidR="00013573" w:rsidRPr="007713A8" w:rsidRDefault="00013573" w:rsidP="00567611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3</w:t>
            </w:r>
            <w:r w:rsidRPr="0085762A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64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grams</w:t>
            </w:r>
          </w:p>
        </w:tc>
      </w:tr>
      <w:tr w:rsidR="00013573" w:rsidRPr="00F70409" w:rsidTr="004A0B1A">
        <w:trPr>
          <w:trHeight w:val="1304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Packaging List</w:t>
            </w:r>
          </w:p>
        </w:tc>
        <w:tc>
          <w:tcPr>
            <w:tcW w:w="5954" w:type="dxa"/>
          </w:tcPr>
          <w:p w:rsidR="00013573" w:rsidRPr="00E5698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E5698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Tablet x1  </w:t>
            </w:r>
          </w:p>
          <w:p w:rsidR="00013573" w:rsidRPr="00E5698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E5698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Power Adapter x1 </w:t>
            </w:r>
          </w:p>
          <w:p w:rsidR="00013573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E5698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Data Cable x1 </w:t>
            </w:r>
          </w:p>
          <w:p w:rsidR="00013573" w:rsidRPr="0085762A" w:rsidRDefault="00013573" w:rsidP="00FD6B62">
            <w:pPr>
              <w:rPr>
                <w:rFonts w:ascii="Arial" w:hAnsi="Arial" w:cs="PMingLiU"/>
                <w:color w:val="000000"/>
                <w:sz w:val="18"/>
                <w:szCs w:val="26"/>
                <w:lang w:val="en-HK" w:eastAsia="zh-HK"/>
              </w:rPr>
            </w:pPr>
            <w:r w:rsidRPr="0085762A">
              <w:rPr>
                <w:rFonts w:ascii="Arial" w:hAnsi="Arial" w:cs="PMingLiU"/>
                <w:color w:val="000000"/>
                <w:sz w:val="18"/>
                <w:szCs w:val="26"/>
                <w:lang w:val="en-HK" w:eastAsia="zh-HK"/>
              </w:rPr>
              <w:t>Ejection pin x1</w:t>
            </w:r>
          </w:p>
          <w:p w:rsidR="00013573" w:rsidRPr="00E5698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E5698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Quick Start Guide x1 </w:t>
            </w:r>
          </w:p>
          <w:p w:rsidR="00013573" w:rsidRPr="007713A8" w:rsidRDefault="00013573" w:rsidP="00FD6B62">
            <w:pPr>
              <w:rPr>
                <w:rFonts w:ascii="Arial" w:hAnsi="Arial" w:cs="PMingLiU"/>
                <w:color w:val="FF0000"/>
                <w:sz w:val="18"/>
                <w:szCs w:val="26"/>
              </w:rPr>
            </w:pPr>
            <w:r w:rsidRPr="00E56989">
              <w:rPr>
                <w:rFonts w:ascii="Arial" w:hAnsi="Arial" w:cs="PMingLiU"/>
                <w:sz w:val="18"/>
                <w:szCs w:val="26"/>
                <w:lang w:eastAsia="zh-HK"/>
              </w:rPr>
              <w:t>Warranty Card x1</w:t>
            </w:r>
            <w:r w:rsidRPr="007713A8">
              <w:rPr>
                <w:rFonts w:ascii="Arial" w:hAnsi="Arial" w:cs="PMingLiU"/>
                <w:color w:val="FF0000"/>
                <w:sz w:val="18"/>
                <w:szCs w:val="26"/>
                <w:lang w:eastAsia="zh-HK"/>
              </w:rPr>
              <w:t xml:space="preserve"> </w:t>
            </w:r>
          </w:p>
        </w:tc>
      </w:tr>
      <w:tr w:rsidR="00013573" w:rsidRPr="00F70409">
        <w:trPr>
          <w:trHeight w:val="405"/>
        </w:trPr>
        <w:tc>
          <w:tcPr>
            <w:tcW w:w="4077" w:type="dxa"/>
          </w:tcPr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Identity of Repair Service </w:t>
            </w:r>
          </w:p>
          <w:p w:rsidR="00013573" w:rsidRPr="00F70409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Provider</w:t>
            </w:r>
          </w:p>
        </w:tc>
        <w:tc>
          <w:tcPr>
            <w:tcW w:w="5954" w:type="dxa"/>
          </w:tcPr>
          <w:p w:rsidR="00013573" w:rsidRPr="00CF3122" w:rsidRDefault="00013573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>Samsung Electronics Hong Kong Company Limited</w:t>
            </w:r>
          </w:p>
        </w:tc>
      </w:tr>
      <w:tr w:rsidR="00013573" w:rsidRPr="00F70409">
        <w:trPr>
          <w:trHeight w:val="405"/>
        </w:trPr>
        <w:tc>
          <w:tcPr>
            <w:tcW w:w="4077" w:type="dxa"/>
          </w:tcPr>
          <w:p w:rsidR="00013573" w:rsidRPr="00F70409" w:rsidRDefault="00013573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Repair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S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ervice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A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ddress</w:t>
            </w:r>
          </w:p>
        </w:tc>
        <w:tc>
          <w:tcPr>
            <w:tcW w:w="5954" w:type="dxa"/>
          </w:tcPr>
          <w:p w:rsidR="00013573" w:rsidRPr="00CF3122" w:rsidRDefault="00013573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>Samsung Customer Service Centers:</w:t>
            </w:r>
          </w:p>
          <w:p w:rsidR="00013573" w:rsidRPr="00CF3122" w:rsidRDefault="00013573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CF3122">
              <w:rPr>
                <w:rFonts w:ascii="Arial" w:hAnsi="PMingLiU" w:cs="PMingLiU"/>
                <w:sz w:val="18"/>
                <w:szCs w:val="26"/>
              </w:rPr>
              <w:t>(1)</w:t>
            </w:r>
            <w:r w:rsidRPr="00CF3122">
              <w:rPr>
                <w:rFonts w:ascii="Arial" w:hAnsi="Arial" w:cs="PMingLiU"/>
                <w:sz w:val="18"/>
                <w:szCs w:val="26"/>
              </w:rPr>
              <w:t xml:space="preserve">         </w:t>
            </w:r>
            <w:r w:rsidRPr="00CF3122">
              <w:rPr>
                <w:rFonts w:ascii="Arial" w:hAnsi="Arial" w:cs="PMingLiU"/>
                <w:sz w:val="18"/>
                <w:szCs w:val="26"/>
              </w:rPr>
              <w:tab/>
            </w: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Unit 1502, 15/F., </w:t>
            </w:r>
            <w:smartTag w:uri="urn:schemas-microsoft-com:office:smarttags" w:element="PlaceName">
              <w:smartTag w:uri="urn:schemas-microsoft-com:office:smarttags" w:element="place">
                <w:r w:rsidRPr="00CF3122">
                  <w:rPr>
                    <w:rFonts w:ascii="Arial" w:hAnsi="Arial" w:cs="PMingLiU"/>
                    <w:sz w:val="18"/>
                    <w:szCs w:val="26"/>
                    <w:lang w:eastAsia="zh-HK"/>
                  </w:rPr>
                  <w:t>Causeway</w:t>
                </w:r>
              </w:smartTag>
              <w:r w:rsidRPr="00CF3122">
                <w:rPr>
                  <w:rFonts w:ascii="Arial" w:hAnsi="Arial" w:cs="PMingLiU"/>
                  <w:sz w:val="18"/>
                  <w:szCs w:val="26"/>
                  <w:lang w:eastAsia="zh-HK"/>
                </w:rPr>
                <w:t xml:space="preserve"> </w:t>
              </w:r>
              <w:smartTag w:uri="urn:schemas-microsoft-com:office:smarttags" w:element="PlaceType">
                <w:r w:rsidRPr="00CF3122">
                  <w:rPr>
                    <w:rFonts w:ascii="Arial" w:hAnsi="Arial" w:cs="PMingLiU"/>
                    <w:sz w:val="18"/>
                    <w:szCs w:val="26"/>
                    <w:lang w:eastAsia="zh-HK"/>
                  </w:rPr>
                  <w:t>Bay</w:t>
                </w:r>
              </w:smartTag>
              <w:r w:rsidRPr="00CF3122">
                <w:rPr>
                  <w:rFonts w:ascii="Arial" w:hAnsi="Arial" w:cs="PMingLiU"/>
                  <w:sz w:val="18"/>
                  <w:szCs w:val="26"/>
                  <w:lang w:eastAsia="zh-HK"/>
                </w:rPr>
                <w:t xml:space="preserve"> </w:t>
              </w:r>
              <w:smartTag w:uri="urn:schemas-microsoft-com:office:smarttags" w:element="PlaceType">
                <w:r w:rsidRPr="00CF3122">
                  <w:rPr>
                    <w:rFonts w:ascii="Arial" w:hAnsi="Arial" w:cs="PMingLiU"/>
                    <w:sz w:val="18"/>
                    <w:szCs w:val="26"/>
                    <w:lang w:eastAsia="zh-HK"/>
                  </w:rPr>
                  <w:t>Plaza</w:t>
                </w:r>
              </w:smartTag>
            </w:smartTag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1, </w:t>
            </w:r>
            <w:smartTag w:uri="urn:schemas-microsoft-com:office:smarttags" w:element="address">
              <w:smartTag w:uri="urn:schemas-microsoft-com:office:smarttags" w:element="Street">
                <w:r w:rsidRPr="00CF3122">
                  <w:rPr>
                    <w:rFonts w:ascii="Arial" w:hAnsi="Arial" w:cs="PMingLiU"/>
                    <w:sz w:val="18"/>
                    <w:szCs w:val="26"/>
                    <w:lang w:eastAsia="zh-HK"/>
                  </w:rPr>
                  <w:t>489 Hennessy Road</w:t>
                </w:r>
              </w:smartTag>
            </w:smartTag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, </w:t>
            </w:r>
          </w:p>
          <w:p w:rsidR="00013573" w:rsidRPr="00CF3122" w:rsidRDefault="00013573" w:rsidP="000D4779">
            <w:pPr>
              <w:rPr>
                <w:rFonts w:ascii="Arial" w:hAnsi="Arial" w:cs="PMingLiU"/>
                <w:sz w:val="18"/>
                <w:szCs w:val="26"/>
              </w:rPr>
            </w:pP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         </w:t>
            </w: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ab/>
            </w:r>
            <w:smartTag w:uri="urn:schemas-microsoft-com:office:smarttags" w:element="place">
              <w:r w:rsidRPr="00CF3122">
                <w:rPr>
                  <w:rFonts w:ascii="Arial" w:hAnsi="Arial" w:cs="PMingLiU"/>
                  <w:sz w:val="18"/>
                  <w:szCs w:val="26"/>
                </w:rPr>
                <w:t>Hong Kong</w:t>
              </w:r>
            </w:smartTag>
            <w:r w:rsidRPr="00CF3122">
              <w:rPr>
                <w:rFonts w:ascii="Arial" w:hAnsi="Arial" w:cs="PMingLiU"/>
                <w:sz w:val="18"/>
                <w:szCs w:val="26"/>
              </w:rPr>
              <w:t xml:space="preserve">  (Tel.: </w:t>
            </w: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>3698 4698</w:t>
            </w:r>
            <w:r w:rsidRPr="00CF3122">
              <w:rPr>
                <w:rFonts w:ascii="Arial" w:hAnsi="Arial" w:cs="PMingLiU"/>
                <w:sz w:val="18"/>
                <w:szCs w:val="26"/>
              </w:rPr>
              <w:t>)</w:t>
            </w:r>
          </w:p>
          <w:p w:rsidR="00013573" w:rsidRPr="00CF3122" w:rsidRDefault="00013573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CF3122">
              <w:rPr>
                <w:rFonts w:ascii="Arial" w:hAnsi="Arial" w:cs="PMingLiU"/>
                <w:sz w:val="18"/>
                <w:szCs w:val="26"/>
              </w:rPr>
              <w:t xml:space="preserve">(2)      </w:t>
            </w:r>
            <w:r>
              <w:rPr>
                <w:rFonts w:ascii="Arial" w:hAnsi="Arial" w:cs="PMingLiU"/>
                <w:sz w:val="18"/>
                <w:szCs w:val="26"/>
              </w:rPr>
              <w:t xml:space="preserve">    </w:t>
            </w: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Unit 09-12 &amp; 15, 40/F., </w:t>
            </w:r>
            <w:smartTag w:uri="urn:schemas-microsoft-com:office:smarttags" w:element="PlaceName">
              <w:smartTag w:uri="urn:schemas-microsoft-com:office:smarttags" w:element="place">
                <w:r w:rsidRPr="00CF3122">
                  <w:rPr>
                    <w:rFonts w:ascii="Arial" w:hAnsi="Arial" w:cs="PMingLiU"/>
                    <w:sz w:val="18"/>
                    <w:szCs w:val="26"/>
                    <w:lang w:eastAsia="zh-HK"/>
                  </w:rPr>
                  <w:t>Office</w:t>
                </w:r>
              </w:smartTag>
              <w:r w:rsidRPr="00CF3122">
                <w:rPr>
                  <w:rFonts w:ascii="Arial" w:hAnsi="Arial" w:cs="PMingLiU"/>
                  <w:sz w:val="18"/>
                  <w:szCs w:val="26"/>
                  <w:lang w:eastAsia="zh-HK"/>
                </w:rPr>
                <w:t xml:space="preserve"> </w:t>
              </w:r>
              <w:smartTag w:uri="urn:schemas-microsoft-com:office:smarttags" w:element="PlaceType">
                <w:r w:rsidRPr="00CF3122">
                  <w:rPr>
                    <w:rFonts w:ascii="Arial" w:hAnsi="Arial" w:cs="PMingLiU"/>
                    <w:sz w:val="18"/>
                    <w:szCs w:val="26"/>
                    <w:lang w:eastAsia="zh-HK"/>
                  </w:rPr>
                  <w:t>Tower</w:t>
                </w:r>
              </w:smartTag>
            </w:smartTag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, </w:t>
            </w:r>
            <w:smartTag w:uri="urn:schemas-microsoft-com:office:smarttags" w:element="address">
              <w:smartTag w:uri="urn:schemas-microsoft-com:office:smarttags" w:element="Street">
                <w:r w:rsidRPr="00CF3122">
                  <w:rPr>
                    <w:rFonts w:ascii="Arial" w:hAnsi="Arial" w:cs="PMingLiU"/>
                    <w:sz w:val="18"/>
                    <w:szCs w:val="26"/>
                    <w:lang w:eastAsia="zh-HK"/>
                  </w:rPr>
                  <w:t>Langham Place</w:t>
                </w:r>
              </w:smartTag>
            </w:smartTag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>,</w:t>
            </w:r>
          </w:p>
          <w:p w:rsidR="00013573" w:rsidRPr="00CF3122" w:rsidRDefault="00013573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          </w:t>
            </w: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ab/>
            </w:r>
            <w:smartTag w:uri="urn:schemas-microsoft-com:office:smarttags" w:element="City">
              <w:smartTag w:uri="urn:schemas-microsoft-com:office:smarttags" w:element="Street">
                <w:r w:rsidRPr="00CF3122">
                  <w:rPr>
                    <w:rFonts w:ascii="Arial" w:hAnsi="Arial" w:cs="PMingLiU"/>
                    <w:sz w:val="18"/>
                    <w:szCs w:val="26"/>
                    <w:lang w:eastAsia="zh-HK"/>
                  </w:rPr>
                  <w:t>8 Argyle Street</w:t>
                </w:r>
              </w:smartTag>
              <w:r w:rsidRPr="00CF3122">
                <w:rPr>
                  <w:rFonts w:ascii="Arial" w:hAnsi="Arial" w:cs="PMingLiU"/>
                  <w:sz w:val="18"/>
                  <w:szCs w:val="26"/>
                  <w:lang w:eastAsia="zh-HK"/>
                </w:rPr>
                <w:t xml:space="preserve">, </w:t>
              </w:r>
              <w:smartTag w:uri="urn:schemas-microsoft-com:office:smarttags" w:element="City">
                <w:r w:rsidRPr="00CF3122">
                  <w:rPr>
                    <w:rFonts w:ascii="Arial" w:hAnsi="Arial" w:cs="PMingLiU"/>
                    <w:sz w:val="18"/>
                    <w:szCs w:val="26"/>
                    <w:lang w:eastAsia="zh-HK"/>
                  </w:rPr>
                  <w:t>Kowloon</w:t>
                </w:r>
              </w:smartTag>
            </w:smartTag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(Tel.: 3698 4698)</w:t>
            </w:r>
          </w:p>
          <w:p w:rsidR="00013573" w:rsidRPr="00CF3122" w:rsidRDefault="00013573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</w:p>
          <w:p w:rsidR="00013573" w:rsidRPr="00CF3122" w:rsidRDefault="00013573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>Samsung Customer Service Hotline: 3698 4698</w:t>
            </w:r>
          </w:p>
        </w:tc>
      </w:tr>
      <w:tr w:rsidR="00013573" w:rsidRPr="00F70409">
        <w:trPr>
          <w:trHeight w:val="405"/>
        </w:trPr>
        <w:tc>
          <w:tcPr>
            <w:tcW w:w="4077" w:type="dxa"/>
          </w:tcPr>
          <w:p w:rsidR="00013573" w:rsidRPr="00917F26" w:rsidRDefault="00013573" w:rsidP="000D4779">
            <w:pPr>
              <w:rPr>
                <w:rFonts w:ascii="Arial" w:hAnsi="PMingLiU" w:cs="PMingLiU"/>
                <w:sz w:val="18"/>
                <w:szCs w:val="18"/>
                <w:lang w:eastAsia="zh-HK"/>
              </w:rPr>
            </w:pPr>
            <w:r w:rsidRPr="00917F26">
              <w:rPr>
                <w:rFonts w:ascii="Arial" w:hAnsi="Arial" w:cs="Arial"/>
                <w:sz w:val="18"/>
                <w:szCs w:val="18"/>
              </w:rPr>
              <w:t>Exchange policy</w:t>
            </w:r>
          </w:p>
        </w:tc>
        <w:tc>
          <w:tcPr>
            <w:tcW w:w="5954" w:type="dxa"/>
          </w:tcPr>
          <w:p w:rsidR="00013573" w:rsidRPr="00744430" w:rsidRDefault="00013573" w:rsidP="000D4779">
            <w:pPr>
              <w:rPr>
                <w:rFonts w:ascii="Arial" w:hAnsi="PMingLiU" w:cs="PMingLiU"/>
                <w:sz w:val="18"/>
                <w:szCs w:val="26"/>
                <w:lang w:eastAsia="zh-HK"/>
              </w:rPr>
            </w:pPr>
            <w:r w:rsidRPr="00744430">
              <w:rPr>
                <w:rFonts w:ascii="Arial" w:hAnsi="PMingLiU" w:cs="PMingLiU"/>
                <w:sz w:val="18"/>
                <w:szCs w:val="26"/>
                <w:lang w:eastAsia="zh-HK"/>
              </w:rPr>
              <w:t>Only within 10 days of the date of the Job Completion Form</w:t>
            </w:r>
          </w:p>
        </w:tc>
      </w:tr>
      <w:tr w:rsidR="00013573" w:rsidRPr="00F70409">
        <w:trPr>
          <w:trHeight w:val="405"/>
        </w:trPr>
        <w:tc>
          <w:tcPr>
            <w:tcW w:w="4077" w:type="dxa"/>
          </w:tcPr>
          <w:p w:rsidR="00013573" w:rsidRPr="00F70409" w:rsidRDefault="00013573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Warranty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P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>eriod</w:t>
            </w:r>
          </w:p>
        </w:tc>
        <w:tc>
          <w:tcPr>
            <w:tcW w:w="5954" w:type="dxa"/>
          </w:tcPr>
          <w:p w:rsidR="00013573" w:rsidRPr="00744430" w:rsidRDefault="00013573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44430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Tablet, Battery &amp; Power Adapter: </w:t>
            </w:r>
          </w:p>
          <w:p w:rsidR="00013573" w:rsidRPr="00744430" w:rsidRDefault="00013573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44430">
              <w:rPr>
                <w:rFonts w:ascii="Arial" w:hAnsi="Arial" w:cs="PMingLiU"/>
                <w:sz w:val="18"/>
                <w:szCs w:val="26"/>
                <w:lang w:eastAsia="zh-HK"/>
              </w:rPr>
              <w:t>12 months</w:t>
            </w:r>
          </w:p>
        </w:tc>
      </w:tr>
    </w:tbl>
    <w:p w:rsidR="00013573" w:rsidRDefault="00013573" w:rsidP="009D0D05">
      <w:pPr>
        <w:spacing w:line="180" w:lineRule="exact"/>
        <w:rPr>
          <w:rFonts w:ascii="PMingLiU" w:cs="PMingLiU"/>
          <w:sz w:val="18"/>
          <w:szCs w:val="26"/>
          <w:lang w:eastAsia="zh-HK"/>
        </w:rPr>
      </w:pPr>
    </w:p>
    <w:p w:rsidR="00013573" w:rsidRDefault="00013573" w:rsidP="009D0D05">
      <w:pPr>
        <w:spacing w:line="180" w:lineRule="exact"/>
        <w:jc w:val="both"/>
        <w:rPr>
          <w:rFonts w:ascii="Arial" w:hAnsi="Arial" w:cs="PMingLiU"/>
          <w:sz w:val="18"/>
          <w:szCs w:val="26"/>
          <w:lang w:eastAsia="zh-HK"/>
        </w:rPr>
      </w:pPr>
      <w:r w:rsidRPr="00F70409">
        <w:rPr>
          <w:rFonts w:ascii="Arial" w:hAnsi="Arial" w:cs="PMingLiU"/>
          <w:sz w:val="18"/>
          <w:szCs w:val="26"/>
          <w:lang w:eastAsia="zh-HK"/>
        </w:rPr>
        <w:t>The above information is extracted from literature and / or information on this product by manufacturer / supplier</w:t>
      </w:r>
      <w:r>
        <w:rPr>
          <w:rFonts w:ascii="Arial" w:hAnsi="Arial" w:cs="PMingLiU"/>
          <w:sz w:val="18"/>
          <w:szCs w:val="26"/>
          <w:lang w:eastAsia="zh-HK"/>
        </w:rPr>
        <w:t>.</w:t>
      </w:r>
    </w:p>
    <w:p w:rsidR="00013573" w:rsidRDefault="00013573" w:rsidP="00135BC4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PMingLiU"/>
          <w:sz w:val="18"/>
          <w:szCs w:val="26"/>
          <w:lang w:eastAsia="zh-HK"/>
        </w:rPr>
        <w:br w:type="page"/>
      </w:r>
      <w:r w:rsidRPr="001C4E62">
        <w:rPr>
          <w:rFonts w:ascii="Arial" w:hAnsi="Arial" w:cs="Arial"/>
          <w:b/>
          <w:sz w:val="22"/>
        </w:rPr>
        <w:t>Free 12-month i-GUARD Phone &amp; Tablet Repair Plan</w:t>
      </w:r>
    </w:p>
    <w:p w:rsidR="00013573" w:rsidRDefault="00013573" w:rsidP="00135BC4">
      <w:pPr>
        <w:jc w:val="center"/>
        <w:rPr>
          <w:rFonts w:ascii="Arial" w:hAnsi="Arial" w:cs="Arial"/>
          <w:sz w:val="18"/>
          <w:szCs w:val="18"/>
        </w:rPr>
      </w:pPr>
      <w:r w:rsidRPr="00CC7ACC">
        <w:rPr>
          <w:rFonts w:ascii="Arial" w:hAnsi="Arial" w:cs="Arial"/>
          <w:sz w:val="18"/>
          <w:szCs w:val="18"/>
        </w:rPr>
        <w:t>Valued at: HK$888</w:t>
      </w:r>
    </w:p>
    <w:p w:rsidR="00013573" w:rsidRDefault="00013573" w:rsidP="00135BC4">
      <w:pPr>
        <w:jc w:val="center"/>
        <w:rPr>
          <w:rFonts w:ascii="Arial" w:hAnsi="Arial" w:cs="Arial"/>
          <w:sz w:val="18"/>
          <w:szCs w:val="18"/>
        </w:rPr>
      </w:pPr>
    </w:p>
    <w:p w:rsidR="00013573" w:rsidRPr="001B578F" w:rsidRDefault="00013573" w:rsidP="00135BC4">
      <w:pPr>
        <w:rPr>
          <w:rFonts w:ascii="Arial" w:hAnsi="Arial" w:cs="Arial"/>
          <w:b/>
          <w:sz w:val="18"/>
        </w:rPr>
      </w:pPr>
      <w:r w:rsidRPr="001B578F">
        <w:rPr>
          <w:rFonts w:ascii="Arial" w:hAnsi="Arial" w:cs="Arial"/>
          <w:b/>
          <w:sz w:val="18"/>
        </w:rPr>
        <w:t>Accidental damage protection</w:t>
      </w:r>
      <w:r w:rsidRPr="001C4E62">
        <w:rPr>
          <w:rFonts w:ascii="Arial" w:hAnsi="Arial" w:cs="Arial"/>
          <w:b/>
          <w:sz w:val="18"/>
          <w:vertAlign w:val="superscript"/>
        </w:rPr>
        <w:t>1</w:t>
      </w:r>
      <w:r w:rsidRPr="001B578F">
        <w:rPr>
          <w:rFonts w:ascii="Arial" w:hAnsi="Arial" w:cs="Arial"/>
          <w:b/>
          <w:sz w:val="18"/>
        </w:rPr>
        <w:t>:</w:t>
      </w:r>
    </w:p>
    <w:p w:rsidR="00013573" w:rsidRPr="001B578F" w:rsidRDefault="00013573" w:rsidP="00135BC4">
      <w:pPr>
        <w:jc w:val="both"/>
        <w:rPr>
          <w:rFonts w:ascii="Arial" w:hAnsi="Arial" w:cs="Arial"/>
          <w:sz w:val="18"/>
        </w:rPr>
      </w:pPr>
      <w:r w:rsidRPr="001B578F">
        <w:rPr>
          <w:rFonts w:ascii="Arial" w:hAnsi="Arial" w:cs="Arial"/>
          <w:sz w:val="18"/>
        </w:rPr>
        <w:t>1)  Physical damage / Water damage / Broken screen – Unlimited number of applications for repair funding</w:t>
      </w:r>
    </w:p>
    <w:p w:rsidR="00013573" w:rsidRPr="006848A8" w:rsidRDefault="00013573" w:rsidP="00135BC4">
      <w:pPr>
        <w:rPr>
          <w:rFonts w:ascii="Arial" w:hAnsi="Arial" w:cs="Arial"/>
          <w:sz w:val="18"/>
        </w:rPr>
      </w:pPr>
      <w:r w:rsidRPr="001B578F">
        <w:rPr>
          <w:rFonts w:ascii="Arial" w:hAnsi="Arial" w:cs="Arial"/>
          <w:sz w:val="18"/>
        </w:rPr>
        <w:t>2)  Total damage – One-time device replacement</w:t>
      </w:r>
    </w:p>
    <w:p w:rsidR="00013573" w:rsidRDefault="00013573" w:rsidP="00135BC4">
      <w:pPr>
        <w:jc w:val="center"/>
      </w:pPr>
    </w:p>
    <w:p w:rsidR="00013573" w:rsidRPr="001C4E62" w:rsidRDefault="00013573" w:rsidP="00135BC4">
      <w:pPr>
        <w:jc w:val="both"/>
        <w:rPr>
          <w:rFonts w:ascii="Arial" w:hAnsi="Arial" w:cs="Arial"/>
          <w:b/>
          <w:sz w:val="22"/>
        </w:rPr>
      </w:pPr>
      <w:r w:rsidRPr="001C4E62">
        <w:rPr>
          <w:rFonts w:ascii="Arial" w:hAnsi="Arial" w:cs="Arial"/>
          <w:b/>
          <w:sz w:val="22"/>
        </w:rPr>
        <w:t xml:space="preserve">Please register this plan within 30 days from the installation date of your designated </w:t>
      </w:r>
      <w:r w:rsidRPr="001C4E62">
        <w:rPr>
          <w:rFonts w:ascii="Arial" w:hAnsi="Arial" w:cs="Arial"/>
          <w:b/>
          <w:sz w:val="26"/>
          <w:szCs w:val="26"/>
        </w:rPr>
        <w:t>eye</w:t>
      </w:r>
      <w:r w:rsidRPr="001C4E62">
        <w:rPr>
          <w:rFonts w:ascii="Arial" w:hAnsi="Arial" w:cs="Arial"/>
          <w:b/>
          <w:sz w:val="22"/>
        </w:rPr>
        <w:t>3 Smart Communications Service</w:t>
      </w:r>
      <w:r w:rsidRPr="001C4E62"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  <w:vertAlign w:val="superscript"/>
        </w:rPr>
        <w:t xml:space="preserve">&amp;3 </w:t>
      </w:r>
      <w:r w:rsidRPr="001C4E62">
        <w:rPr>
          <w:rFonts w:ascii="Arial" w:hAnsi="Arial" w:cs="Arial"/>
          <w:b/>
          <w:sz w:val="22"/>
        </w:rPr>
        <w:t>to enjoy this accidental damage repair plan!</w:t>
      </w:r>
    </w:p>
    <w:p w:rsidR="00013573" w:rsidRDefault="00013573" w:rsidP="00135BC4"/>
    <w:p w:rsidR="00013573" w:rsidRDefault="00013573" w:rsidP="00135BC4">
      <w:pPr>
        <w:rPr>
          <w:rFonts w:ascii="Arial" w:hAnsi="Arial" w:cs="Arial"/>
          <w:sz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32" type="#_x0000_t75" style="position:absolute;margin-left:-7.9pt;margin-top:1.2pt;width:66.25pt;height:61.9pt;z-index:-251658240;visibility:visible" wrapcoords="982 0 736 16655 1227 20299 20373 20299 20618 0 982 0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">
            <v:imagedata r:id="rId7" o:title=""/>
            <o:lock v:ext="edit" aspectratio="f"/>
            <w10:wrap type="through"/>
          </v:shape>
        </w:pict>
      </w:r>
      <w:r>
        <w:rPr>
          <w:rFonts w:ascii="Arial" w:hAnsi="Arial" w:cs="Arial"/>
          <w:sz w:val="18"/>
          <w:szCs w:val="18"/>
        </w:rPr>
        <w:t xml:space="preserve">For registration, please scan this QR code or visit </w:t>
      </w:r>
      <w:r w:rsidRPr="00771CA2">
        <w:rPr>
          <w:rFonts w:ascii="Arial" w:hAnsi="Arial" w:cs="Arial"/>
          <w:sz w:val="18"/>
          <w:szCs w:val="18"/>
        </w:rPr>
        <w:t>i-GUARD</w:t>
      </w:r>
      <w:r>
        <w:rPr>
          <w:rFonts w:ascii="Arial" w:hAnsi="Arial" w:cs="Arial"/>
          <w:sz w:val="18"/>
          <w:szCs w:val="18"/>
        </w:rPr>
        <w:t xml:space="preserve">’s website at </w:t>
      </w:r>
      <w:hyperlink r:id="rId8" w:history="1">
        <w:r w:rsidRPr="00546AA8">
          <w:rPr>
            <w:rStyle w:val="Hyperlink"/>
            <w:rFonts w:ascii="Arial" w:hAnsi="Arial" w:cs="Arial"/>
            <w:sz w:val="18"/>
          </w:rPr>
          <w:t>http://www.i-guard.hk/eng/uad-register/</w:t>
        </w:r>
      </w:hyperlink>
    </w:p>
    <w:p w:rsidR="00013573" w:rsidRDefault="00013573" w:rsidP="00135BC4"/>
    <w:p w:rsidR="00013573" w:rsidRDefault="00013573" w:rsidP="00135BC4"/>
    <w:p w:rsidR="00013573" w:rsidRDefault="00013573" w:rsidP="00135BC4">
      <w:pPr>
        <w:rPr>
          <w:rFonts w:ascii="Arial" w:hAnsi="Arial" w:cs="Arial"/>
          <w:b/>
          <w:sz w:val="18"/>
          <w:szCs w:val="18"/>
        </w:rPr>
      </w:pPr>
    </w:p>
    <w:p w:rsidR="00013573" w:rsidRDefault="00013573" w:rsidP="00135BC4">
      <w:pPr>
        <w:rPr>
          <w:rFonts w:ascii="Arial" w:hAnsi="Arial" w:cs="Arial"/>
          <w:b/>
          <w:sz w:val="18"/>
          <w:szCs w:val="18"/>
        </w:rPr>
      </w:pPr>
    </w:p>
    <w:p w:rsidR="00013573" w:rsidRPr="001C4E62" w:rsidRDefault="00013573" w:rsidP="00135BC4">
      <w:pPr>
        <w:rPr>
          <w:rFonts w:ascii="Arial" w:hAnsi="Arial" w:cs="Arial"/>
          <w:b/>
          <w:sz w:val="18"/>
          <w:szCs w:val="18"/>
        </w:rPr>
      </w:pPr>
      <w:r w:rsidRPr="001C4E62">
        <w:rPr>
          <w:rFonts w:ascii="Arial" w:hAnsi="Arial" w:cs="Arial"/>
          <w:b/>
          <w:sz w:val="18"/>
          <w:szCs w:val="18"/>
        </w:rPr>
        <w:t>Terms and Conditions for this Free 12-month i-GUARD Phone &amp; Tablet Repair Plan:</w:t>
      </w:r>
    </w:p>
    <w:p w:rsidR="00013573" w:rsidRPr="00AB792B" w:rsidRDefault="00013573" w:rsidP="00135BC4">
      <w:pPr>
        <w:pStyle w:val="ListParagraph"/>
        <w:numPr>
          <w:ilvl w:val="0"/>
          <w:numId w:val="7"/>
        </w:numPr>
        <w:tabs>
          <w:tab w:val="left" w:pos="360"/>
        </w:tabs>
        <w:ind w:left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coverage of t</w:t>
      </w:r>
      <w:r w:rsidRPr="00AB792B">
        <w:rPr>
          <w:rFonts w:ascii="Arial" w:hAnsi="Arial" w:cs="Arial"/>
          <w:sz w:val="18"/>
          <w:szCs w:val="18"/>
        </w:rPr>
        <w:t xml:space="preserve">his </w:t>
      </w:r>
      <w:r w:rsidRPr="001C4E62">
        <w:rPr>
          <w:rFonts w:ascii="Arial" w:hAnsi="Arial" w:cs="Arial"/>
          <w:sz w:val="18"/>
          <w:szCs w:val="18"/>
        </w:rPr>
        <w:t>Free 12-month i-GUARD Phone &amp; Tablet Repair Plan</w:t>
      </w:r>
      <w:r w:rsidRPr="00AB792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(“</w:t>
      </w:r>
      <w:r w:rsidRPr="001C4E62">
        <w:rPr>
          <w:rFonts w:ascii="Arial" w:hAnsi="Arial" w:cs="Arial"/>
          <w:b/>
          <w:sz w:val="18"/>
          <w:szCs w:val="18"/>
        </w:rPr>
        <w:t>Plan</w:t>
      </w:r>
      <w:r>
        <w:rPr>
          <w:rFonts w:ascii="Arial" w:hAnsi="Arial" w:cs="Arial"/>
          <w:sz w:val="18"/>
          <w:szCs w:val="18"/>
        </w:rPr>
        <w:t>”)</w:t>
      </w:r>
      <w:r w:rsidRPr="00AB792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includes</w:t>
      </w:r>
      <w:r w:rsidRPr="00AB792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accidental </w:t>
      </w:r>
      <w:r w:rsidRPr="00AB792B">
        <w:rPr>
          <w:rFonts w:ascii="Arial" w:hAnsi="Arial" w:cs="Arial"/>
          <w:sz w:val="18"/>
          <w:szCs w:val="18"/>
        </w:rPr>
        <w:t>drop</w:t>
      </w:r>
      <w:r>
        <w:rPr>
          <w:rFonts w:ascii="Arial" w:hAnsi="Arial" w:cs="Arial"/>
          <w:sz w:val="18"/>
          <w:szCs w:val="18"/>
        </w:rPr>
        <w:t>,</w:t>
      </w:r>
      <w:r w:rsidRPr="00AB792B">
        <w:rPr>
          <w:rFonts w:ascii="Arial" w:hAnsi="Arial" w:cs="Arial"/>
          <w:sz w:val="18"/>
          <w:szCs w:val="18"/>
        </w:rPr>
        <w:t xml:space="preserve"> crush</w:t>
      </w:r>
      <w:r>
        <w:rPr>
          <w:rFonts w:ascii="Arial" w:hAnsi="Arial" w:cs="Arial"/>
          <w:sz w:val="18"/>
          <w:szCs w:val="18"/>
        </w:rPr>
        <w:t>,</w:t>
      </w:r>
      <w:r w:rsidRPr="00AB792B">
        <w:rPr>
          <w:rFonts w:ascii="Arial" w:hAnsi="Arial" w:cs="Arial"/>
          <w:sz w:val="18"/>
          <w:szCs w:val="18"/>
        </w:rPr>
        <w:t xml:space="preserve"> liquid</w:t>
      </w:r>
      <w:r>
        <w:rPr>
          <w:rFonts w:ascii="Arial" w:hAnsi="Arial" w:cs="Arial"/>
          <w:sz w:val="18"/>
          <w:szCs w:val="18"/>
        </w:rPr>
        <w:t xml:space="preserve"> and</w:t>
      </w:r>
      <w:r w:rsidRPr="00AB792B">
        <w:rPr>
          <w:rFonts w:ascii="Arial" w:hAnsi="Arial" w:cs="Arial"/>
          <w:sz w:val="18"/>
          <w:szCs w:val="18"/>
        </w:rPr>
        <w:t xml:space="preserve"> water damage, broken screen due to accident or one</w:t>
      </w:r>
      <w:r>
        <w:rPr>
          <w:rFonts w:ascii="Arial" w:hAnsi="Arial" w:cs="Arial"/>
          <w:sz w:val="18"/>
          <w:szCs w:val="18"/>
        </w:rPr>
        <w:t>-</w:t>
      </w:r>
      <w:r w:rsidRPr="00AB792B">
        <w:rPr>
          <w:rFonts w:ascii="Arial" w:hAnsi="Arial" w:cs="Arial"/>
          <w:sz w:val="18"/>
          <w:szCs w:val="18"/>
        </w:rPr>
        <w:t>time</w:t>
      </w:r>
      <w:r>
        <w:rPr>
          <w:rFonts w:ascii="Arial" w:hAnsi="Arial" w:cs="Arial"/>
          <w:sz w:val="18"/>
          <w:szCs w:val="18"/>
        </w:rPr>
        <w:t>-</w:t>
      </w:r>
      <w:r w:rsidRPr="00AB792B">
        <w:rPr>
          <w:rFonts w:ascii="Arial" w:hAnsi="Arial" w:cs="Arial"/>
          <w:sz w:val="18"/>
          <w:szCs w:val="18"/>
        </w:rPr>
        <w:t xml:space="preserve">only subsidy </w:t>
      </w:r>
      <w:r>
        <w:rPr>
          <w:rFonts w:ascii="Arial" w:hAnsi="Arial" w:cs="Arial"/>
          <w:sz w:val="18"/>
          <w:szCs w:val="18"/>
        </w:rPr>
        <w:t xml:space="preserve">with which </w:t>
      </w:r>
      <w:r w:rsidRPr="00AB792B">
        <w:rPr>
          <w:rFonts w:ascii="Arial" w:hAnsi="Arial" w:cs="Arial"/>
          <w:sz w:val="18"/>
          <w:szCs w:val="18"/>
        </w:rPr>
        <w:t>to purchase a new device</w:t>
      </w:r>
      <w:r>
        <w:rPr>
          <w:rFonts w:ascii="Arial" w:hAnsi="Arial" w:cs="Arial"/>
          <w:sz w:val="18"/>
          <w:szCs w:val="18"/>
        </w:rPr>
        <w:t xml:space="preserve"> </w:t>
      </w:r>
      <w:r w:rsidRPr="00A328DC">
        <w:rPr>
          <w:rFonts w:ascii="Arial" w:hAnsi="Arial" w:cs="Arial"/>
          <w:sz w:val="18"/>
          <w:szCs w:val="18"/>
        </w:rPr>
        <w:t>in the event of total damage.</w:t>
      </w:r>
      <w:r>
        <w:rPr>
          <w:rFonts w:ascii="Arial" w:hAnsi="Arial" w:cs="Arial"/>
          <w:sz w:val="18"/>
          <w:szCs w:val="18"/>
        </w:rPr>
        <w:t xml:space="preserve"> </w:t>
      </w:r>
    </w:p>
    <w:p w:rsidR="00013573" w:rsidRPr="00AB792B" w:rsidRDefault="00013573" w:rsidP="00135BC4">
      <w:pPr>
        <w:pStyle w:val="ListParagraph"/>
        <w:numPr>
          <w:ilvl w:val="0"/>
          <w:numId w:val="7"/>
        </w:numPr>
        <w:tabs>
          <w:tab w:val="left" w:pos="360"/>
        </w:tabs>
        <w:ind w:leftChars="0"/>
        <w:jc w:val="both"/>
        <w:rPr>
          <w:rFonts w:ascii="Arial" w:hAnsi="Arial" w:cs="Arial"/>
          <w:sz w:val="18"/>
          <w:szCs w:val="18"/>
        </w:rPr>
      </w:pPr>
      <w:r w:rsidRPr="00AB792B">
        <w:rPr>
          <w:rFonts w:ascii="Arial" w:hAnsi="Arial" w:cs="Arial"/>
          <w:sz w:val="18"/>
          <w:szCs w:val="18"/>
        </w:rPr>
        <w:t xml:space="preserve">This Plan is only applicable to </w:t>
      </w:r>
      <w:r>
        <w:rPr>
          <w:rFonts w:ascii="Arial" w:hAnsi="Arial" w:cs="Arial"/>
          <w:sz w:val="18"/>
          <w:szCs w:val="18"/>
        </w:rPr>
        <w:t xml:space="preserve">consumer </w:t>
      </w:r>
      <w:r w:rsidRPr="00AB792B">
        <w:rPr>
          <w:rFonts w:ascii="Arial" w:hAnsi="Arial" w:cs="Arial"/>
          <w:sz w:val="18"/>
          <w:szCs w:val="18"/>
        </w:rPr>
        <w:t>customers</w:t>
      </w:r>
      <w:r w:rsidRPr="00F93E6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who have </w:t>
      </w:r>
      <w:r w:rsidRPr="00F93E6A">
        <w:rPr>
          <w:rFonts w:ascii="Arial" w:hAnsi="Arial" w:cs="Arial"/>
          <w:sz w:val="18"/>
          <w:szCs w:val="18"/>
        </w:rPr>
        <w:t xml:space="preserve">subscribed and installed designated </w:t>
      </w:r>
      <w:r w:rsidRPr="00F93E6A">
        <w:rPr>
          <w:rFonts w:ascii="Arial" w:hAnsi="Arial" w:cs="Arial"/>
          <w:sz w:val="22"/>
          <w:szCs w:val="18"/>
        </w:rPr>
        <w:t>eye</w:t>
      </w:r>
      <w:r w:rsidRPr="00F93E6A">
        <w:rPr>
          <w:rFonts w:ascii="Arial" w:hAnsi="Arial" w:cs="Arial"/>
          <w:sz w:val="18"/>
          <w:szCs w:val="18"/>
        </w:rPr>
        <w:t>3 Smart Communications Service</w:t>
      </w:r>
      <w:r>
        <w:rPr>
          <w:rFonts w:ascii="Arial" w:hAnsi="Arial" w:cs="Arial"/>
          <w:sz w:val="18"/>
          <w:szCs w:val="18"/>
        </w:rPr>
        <w:t xml:space="preserve">. </w:t>
      </w:r>
    </w:p>
    <w:p w:rsidR="00013573" w:rsidRPr="00AB792B" w:rsidRDefault="00013573" w:rsidP="00135BC4">
      <w:pPr>
        <w:pStyle w:val="ListParagraph"/>
        <w:numPr>
          <w:ilvl w:val="0"/>
          <w:numId w:val="7"/>
        </w:numPr>
        <w:ind w:left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 activate this Plan, </w:t>
      </w:r>
      <w:r w:rsidRPr="00AB792B">
        <w:rPr>
          <w:rFonts w:ascii="Arial" w:hAnsi="Arial" w:cs="Arial"/>
          <w:sz w:val="18"/>
          <w:szCs w:val="18"/>
        </w:rPr>
        <w:t xml:space="preserve">customer must </w:t>
      </w:r>
      <w:r>
        <w:rPr>
          <w:rFonts w:ascii="Arial" w:hAnsi="Arial" w:cs="Arial"/>
          <w:sz w:val="18"/>
          <w:szCs w:val="18"/>
        </w:rPr>
        <w:t xml:space="preserve">by himself / herself successfully </w:t>
      </w:r>
      <w:r w:rsidRPr="00AB792B">
        <w:rPr>
          <w:rFonts w:ascii="Arial" w:hAnsi="Arial" w:cs="Arial"/>
          <w:sz w:val="18"/>
          <w:szCs w:val="18"/>
        </w:rPr>
        <w:t xml:space="preserve">complete </w:t>
      </w:r>
      <w:r>
        <w:rPr>
          <w:rFonts w:ascii="Arial" w:hAnsi="Arial" w:cs="Arial"/>
          <w:sz w:val="18"/>
          <w:szCs w:val="18"/>
        </w:rPr>
        <w:t xml:space="preserve">the </w:t>
      </w:r>
      <w:r w:rsidRPr="00AB792B">
        <w:rPr>
          <w:rFonts w:ascii="Arial" w:hAnsi="Arial" w:cs="Arial"/>
          <w:sz w:val="18"/>
          <w:szCs w:val="18"/>
        </w:rPr>
        <w:t xml:space="preserve">registration at </w:t>
      </w:r>
      <w:hyperlink r:id="rId9" w:history="1">
        <w:r w:rsidRPr="00B73A92">
          <w:rPr>
            <w:rStyle w:val="Hyperlink"/>
            <w:rFonts w:ascii="Arial" w:hAnsi="Arial" w:cs="Arial"/>
            <w:sz w:val="18"/>
            <w:szCs w:val="18"/>
          </w:rPr>
          <w:t>http://www.i-guard.hk/eng/uad-register/</w:t>
        </w:r>
      </w:hyperlink>
      <w:r w:rsidRPr="00AB792B">
        <w:rPr>
          <w:rFonts w:ascii="Arial" w:hAnsi="Arial" w:cs="Arial"/>
          <w:sz w:val="18"/>
          <w:szCs w:val="18"/>
        </w:rPr>
        <w:t xml:space="preserve"> within 30 days </w:t>
      </w:r>
      <w:r w:rsidRPr="00F93E6A">
        <w:rPr>
          <w:rFonts w:ascii="Arial" w:hAnsi="Arial" w:cs="Arial"/>
          <w:sz w:val="18"/>
        </w:rPr>
        <w:t xml:space="preserve">from the installation date of </w:t>
      </w:r>
      <w:r>
        <w:rPr>
          <w:rFonts w:ascii="Arial" w:hAnsi="Arial" w:cs="Arial"/>
          <w:sz w:val="18"/>
        </w:rPr>
        <w:t xml:space="preserve">the </w:t>
      </w:r>
      <w:r w:rsidRPr="00F93E6A">
        <w:rPr>
          <w:rFonts w:ascii="Arial" w:hAnsi="Arial" w:cs="Arial"/>
          <w:sz w:val="22"/>
        </w:rPr>
        <w:t>eye</w:t>
      </w:r>
      <w:r w:rsidRPr="00F93E6A">
        <w:rPr>
          <w:rFonts w:ascii="Arial" w:hAnsi="Arial" w:cs="Arial"/>
          <w:sz w:val="18"/>
        </w:rPr>
        <w:t>3 Smart Communications Service</w:t>
      </w:r>
      <w:r w:rsidRPr="00AB792B">
        <w:rPr>
          <w:rFonts w:ascii="Arial" w:hAnsi="Arial" w:cs="Arial"/>
          <w:sz w:val="18"/>
          <w:szCs w:val="18"/>
        </w:rPr>
        <w:t>.</w:t>
      </w:r>
    </w:p>
    <w:p w:rsidR="00013573" w:rsidRPr="00AB792B" w:rsidRDefault="00013573" w:rsidP="00135BC4">
      <w:pPr>
        <w:pStyle w:val="ListParagraph"/>
        <w:numPr>
          <w:ilvl w:val="0"/>
          <w:numId w:val="7"/>
        </w:numPr>
        <w:tabs>
          <w:tab w:val="left" w:pos="360"/>
        </w:tabs>
        <w:ind w:left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Pr="00AB792B">
        <w:rPr>
          <w:rFonts w:ascii="Arial" w:hAnsi="Arial" w:cs="Arial"/>
          <w:sz w:val="18"/>
          <w:szCs w:val="18"/>
        </w:rPr>
        <w:t xml:space="preserve">ustomer must </w:t>
      </w:r>
      <w:r>
        <w:rPr>
          <w:rFonts w:ascii="Arial" w:hAnsi="Arial" w:cs="Arial"/>
          <w:sz w:val="18"/>
          <w:szCs w:val="18"/>
        </w:rPr>
        <w:t>remain</w:t>
      </w:r>
      <w:r w:rsidRPr="00AB792B">
        <w:rPr>
          <w:rFonts w:ascii="Arial" w:hAnsi="Arial" w:cs="Arial"/>
          <w:sz w:val="18"/>
          <w:szCs w:val="18"/>
        </w:rPr>
        <w:t xml:space="preserve"> to be a </w:t>
      </w:r>
      <w:r>
        <w:rPr>
          <w:rFonts w:ascii="Arial" w:hAnsi="Arial" w:cs="Arial"/>
          <w:sz w:val="18"/>
          <w:szCs w:val="18"/>
        </w:rPr>
        <w:t>consumer</w:t>
      </w:r>
      <w:r w:rsidRPr="00AB792B">
        <w:rPr>
          <w:rFonts w:ascii="Arial" w:hAnsi="Arial" w:cs="Arial"/>
          <w:sz w:val="18"/>
          <w:szCs w:val="18"/>
        </w:rPr>
        <w:t xml:space="preserve"> customer of </w:t>
      </w:r>
      <w:r w:rsidRPr="00F93E6A">
        <w:rPr>
          <w:rFonts w:ascii="Arial" w:hAnsi="Arial" w:cs="Arial"/>
          <w:sz w:val="22"/>
          <w:szCs w:val="18"/>
        </w:rPr>
        <w:t>eye</w:t>
      </w:r>
      <w:r w:rsidRPr="00F93E6A">
        <w:rPr>
          <w:rFonts w:ascii="Arial" w:hAnsi="Arial" w:cs="Arial"/>
          <w:sz w:val="18"/>
          <w:szCs w:val="18"/>
        </w:rPr>
        <w:t>3 Smart Communications Service</w:t>
      </w:r>
      <w:r>
        <w:rPr>
          <w:rFonts w:ascii="Arial" w:hAnsi="Arial" w:cs="Arial"/>
          <w:sz w:val="18"/>
          <w:szCs w:val="18"/>
        </w:rPr>
        <w:t xml:space="preserve"> continuously.</w:t>
      </w:r>
    </w:p>
    <w:p w:rsidR="00013573" w:rsidRDefault="00013573" w:rsidP="00135BC4">
      <w:pPr>
        <w:pStyle w:val="ListParagraph"/>
        <w:numPr>
          <w:ilvl w:val="0"/>
          <w:numId w:val="7"/>
        </w:numPr>
        <w:tabs>
          <w:tab w:val="left" w:pos="360"/>
        </w:tabs>
        <w:ind w:leftChars="0"/>
        <w:jc w:val="both"/>
        <w:rPr>
          <w:rFonts w:ascii="Arial" w:hAnsi="Arial" w:cs="Arial"/>
          <w:sz w:val="18"/>
          <w:szCs w:val="18"/>
        </w:rPr>
      </w:pPr>
      <w:r w:rsidRPr="00AB792B">
        <w:rPr>
          <w:rFonts w:ascii="Arial" w:hAnsi="Arial" w:cs="Arial"/>
          <w:sz w:val="18"/>
          <w:szCs w:val="18"/>
        </w:rPr>
        <w:t>This Plan is provided by HKT Financial Services (IA) Limited and is subject to its terms and conditions.</w:t>
      </w:r>
      <w:r>
        <w:rPr>
          <w:rFonts w:ascii="Arial" w:hAnsi="Arial" w:cs="Arial"/>
          <w:sz w:val="18"/>
          <w:szCs w:val="18"/>
        </w:rPr>
        <w:t xml:space="preserve">  </w:t>
      </w:r>
      <w:r w:rsidRPr="00CE4439">
        <w:rPr>
          <w:rFonts w:ascii="Arial" w:hAnsi="Arial" w:cs="Arial"/>
          <w:sz w:val="18"/>
          <w:szCs w:val="18"/>
        </w:rPr>
        <w:t xml:space="preserve">For details, please visit i-Guard website: </w:t>
      </w:r>
      <w:hyperlink r:id="rId10" w:history="1">
        <w:r w:rsidRPr="00D845B5">
          <w:rPr>
            <w:rStyle w:val="Hyperlink"/>
            <w:rFonts w:ascii="Arial" w:hAnsi="Arial" w:cs="Arial"/>
            <w:sz w:val="18"/>
            <w:szCs w:val="18"/>
          </w:rPr>
          <w:t>http://www.i-guard.hk/eng/uad-eye/overview.htm</w:t>
        </w:r>
      </w:hyperlink>
      <w:r w:rsidRPr="00CE4439">
        <w:rPr>
          <w:rFonts w:ascii="Arial" w:hAnsi="Arial" w:cs="Arial"/>
          <w:sz w:val="18"/>
          <w:szCs w:val="18"/>
        </w:rPr>
        <w:t>.</w:t>
      </w:r>
    </w:p>
    <w:p w:rsidR="00013573" w:rsidRPr="00E07FB9" w:rsidRDefault="00013573" w:rsidP="00135BC4">
      <w:pPr>
        <w:pStyle w:val="ListParagraph"/>
        <w:numPr>
          <w:ilvl w:val="0"/>
          <w:numId w:val="7"/>
        </w:numPr>
        <w:tabs>
          <w:tab w:val="left" w:pos="360"/>
        </w:tabs>
        <w:ind w:leftChars="0"/>
        <w:jc w:val="both"/>
        <w:rPr>
          <w:rFonts w:ascii="Arial" w:hAnsi="Arial" w:cs="Arial"/>
          <w:sz w:val="18"/>
          <w:szCs w:val="18"/>
        </w:rPr>
      </w:pPr>
      <w:r w:rsidRPr="00E07FB9">
        <w:rPr>
          <w:rFonts w:ascii="Arial" w:hAnsi="Arial" w:cs="Arial"/>
          <w:sz w:val="18"/>
          <w:szCs w:val="18"/>
        </w:rPr>
        <w:t xml:space="preserve">i-GUARD hotline: </w:t>
      </w:r>
      <w:r>
        <w:rPr>
          <w:rFonts w:ascii="Arial" w:hAnsi="Arial" w:cs="Arial"/>
          <w:sz w:val="18"/>
          <w:szCs w:val="18"/>
        </w:rPr>
        <w:t>852-</w:t>
      </w:r>
      <w:r w:rsidRPr="00E07FB9">
        <w:rPr>
          <w:rFonts w:ascii="Arial" w:hAnsi="Arial" w:cs="Arial"/>
          <w:sz w:val="18"/>
          <w:szCs w:val="18"/>
        </w:rPr>
        <w:t>8209 0098</w:t>
      </w:r>
      <w:r>
        <w:rPr>
          <w:rFonts w:ascii="Arial" w:hAnsi="Arial" w:cs="Arial"/>
          <w:sz w:val="18"/>
          <w:szCs w:val="18"/>
        </w:rPr>
        <w:t>.</w:t>
      </w:r>
    </w:p>
    <w:p w:rsidR="00013573" w:rsidRPr="00D845B5" w:rsidRDefault="00013573" w:rsidP="00135BC4"/>
    <w:p w:rsidR="00013573" w:rsidRDefault="00013573" w:rsidP="009D0D05">
      <w:pPr>
        <w:spacing w:line="180" w:lineRule="exact"/>
        <w:jc w:val="both"/>
        <w:rPr>
          <w:rFonts w:ascii="Arial" w:hAnsi="Arial" w:cs="PMingLiU"/>
          <w:sz w:val="18"/>
          <w:szCs w:val="26"/>
          <w:lang w:eastAsia="zh-HK"/>
        </w:rPr>
      </w:pPr>
    </w:p>
    <w:sectPr w:rsidR="00013573" w:rsidSect="00CF34A7">
      <w:footerReference w:type="default" r:id="rId11"/>
      <w:pgSz w:w="11900" w:h="16840"/>
      <w:pgMar w:top="288" w:right="994" w:bottom="1152" w:left="1138" w:header="562" w:footer="9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573" w:rsidRDefault="00013573">
      <w:r>
        <w:separator/>
      </w:r>
    </w:p>
  </w:endnote>
  <w:endnote w:type="continuationSeparator" w:id="0">
    <w:p w:rsidR="00013573" w:rsidRDefault="000135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¡Ps2OcuAe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573" w:rsidRDefault="00013573" w:rsidP="00F70409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8" o:spid="_x0000_s2049" type="#_x0000_t75" style="position:absolute;margin-left:257.65pt;margin-top:651.5pt;width:165.15pt;height:72.45pt;z-index:-251656192;visibility:visible">
          <v:imagedata r:id="rId1" o:title=""/>
        </v:shape>
      </w:pict>
    </w:r>
    <w:r>
      <w:rPr>
        <w:noProof/>
      </w:rPr>
      <w:pict>
        <v:shape id="圖片 7" o:spid="_x0000_s2050" type="#_x0000_t75" style="position:absolute;margin-left:382.15pt;margin-top:748.1pt;width:165.15pt;height:72.45pt;z-index:-251657216;visibility:visible">
          <v:imagedata r:id="rId1" o:title=""/>
        </v:shape>
      </w:pict>
    </w:r>
    <w:r>
      <w:rPr>
        <w:noProof/>
      </w:rPr>
      <w:pict>
        <v:shape id="圖片 6" o:spid="_x0000_s2051" type="#_x0000_t75" style="position:absolute;margin-left:382.15pt;margin-top:748.1pt;width:165.15pt;height:72.45pt;z-index:-251658240;visibility:visible">
          <v:imagedata r:id="rId1" o:title=""/>
        </v:shape>
      </w:pict>
    </w:r>
    <w:r>
      <w:rPr>
        <w:noProof/>
      </w:rPr>
      <w:pict>
        <v:shape id="圖片 5" o:spid="_x0000_s2052" type="#_x0000_t75" style="position:absolute;margin-left:382.15pt;margin-top:748.1pt;width:165.15pt;height:72.45pt;z-index:-251659264;visibility:visible">
          <v:imagedata r:id="rId1" o:title=""/>
        </v:shape>
      </w:pict>
    </w:r>
    <w:r>
      <w:rPr>
        <w:noProof/>
      </w:rPr>
      <w:pict>
        <v:shape id="圖片 4" o:spid="_x0000_s2053" type="#_x0000_t75" style="position:absolute;margin-left:382.15pt;margin-top:748.1pt;width:165.15pt;height:72.45pt;z-index:-251660288;visibility:visible">
          <v:imagedata r:id="rId1" o:title=""/>
        </v:shape>
      </w:pict>
    </w:r>
    <w:r>
      <w:rPr>
        <w:noProof/>
      </w:rPr>
      <w:pict>
        <v:shape id="圖片 3" o:spid="_x0000_s2054" type="#_x0000_t75" style="position:absolute;margin-left:382.15pt;margin-top:748.1pt;width:165.15pt;height:72.45pt;z-index:-251661312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573" w:rsidRDefault="00013573">
      <w:r>
        <w:separator/>
      </w:r>
    </w:p>
  </w:footnote>
  <w:footnote w:type="continuationSeparator" w:id="0">
    <w:p w:rsidR="00013573" w:rsidRDefault="000135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EA7"/>
    <w:multiLevelType w:val="hybridMultilevel"/>
    <w:tmpl w:val="9FEA3A7C"/>
    <w:lvl w:ilvl="0" w:tplc="F1586066">
      <w:start w:val="9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42D4353"/>
    <w:multiLevelType w:val="hybridMultilevel"/>
    <w:tmpl w:val="EB0E32FA"/>
    <w:lvl w:ilvl="0" w:tplc="E60AC854">
      <w:start w:val="1"/>
      <w:numFmt w:val="decimal"/>
      <w:lvlText w:val="%1年"/>
      <w:lvlJc w:val="left"/>
      <w:pPr>
        <w:tabs>
          <w:tab w:val="num" w:pos="975"/>
        </w:tabs>
        <w:ind w:left="975" w:hanging="61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C2A1EB9"/>
    <w:multiLevelType w:val="hybridMultilevel"/>
    <w:tmpl w:val="2392F9A0"/>
    <w:lvl w:ilvl="0" w:tplc="F158606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46C0002"/>
    <w:multiLevelType w:val="hybridMultilevel"/>
    <w:tmpl w:val="59F0BF08"/>
    <w:lvl w:ilvl="0" w:tplc="F158606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62737EE"/>
    <w:multiLevelType w:val="multilevel"/>
    <w:tmpl w:val="46988FD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cs="Times New Roman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cs="Times New Roman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>
    <w:nsid w:val="3D9658C5"/>
    <w:multiLevelType w:val="hybridMultilevel"/>
    <w:tmpl w:val="FD48565C"/>
    <w:lvl w:ilvl="0" w:tplc="F0C0871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A924A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8B622FB"/>
    <w:multiLevelType w:val="hybridMultilevel"/>
    <w:tmpl w:val="528AEB9C"/>
    <w:lvl w:ilvl="0" w:tplc="12104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EC7238">
      <w:start w:val="9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701"/>
  <w:defaultTabStop w:val="720"/>
  <w:displayHorizontalDrawingGridEvery w:val="0"/>
  <w:displayVerticalDrawingGridEvery w:val="0"/>
  <w:doNotUseMarginsForDrawingGridOrigin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67A"/>
    <w:rsid w:val="00013573"/>
    <w:rsid w:val="00027C22"/>
    <w:rsid w:val="00031F46"/>
    <w:rsid w:val="00051F74"/>
    <w:rsid w:val="00065641"/>
    <w:rsid w:val="00071AA7"/>
    <w:rsid w:val="00077C2B"/>
    <w:rsid w:val="00093099"/>
    <w:rsid w:val="00094AB2"/>
    <w:rsid w:val="00096A12"/>
    <w:rsid w:val="000A594D"/>
    <w:rsid w:val="000A640A"/>
    <w:rsid w:val="000B0D28"/>
    <w:rsid w:val="000C1805"/>
    <w:rsid w:val="000C2BFB"/>
    <w:rsid w:val="000C7B89"/>
    <w:rsid w:val="000D3065"/>
    <w:rsid w:val="000D4779"/>
    <w:rsid w:val="000D6B34"/>
    <w:rsid w:val="000E2645"/>
    <w:rsid w:val="000E672E"/>
    <w:rsid w:val="000F102C"/>
    <w:rsid w:val="001004B9"/>
    <w:rsid w:val="00100932"/>
    <w:rsid w:val="00103F53"/>
    <w:rsid w:val="00105F6A"/>
    <w:rsid w:val="00117B31"/>
    <w:rsid w:val="00135BC4"/>
    <w:rsid w:val="00144209"/>
    <w:rsid w:val="0015023E"/>
    <w:rsid w:val="00166346"/>
    <w:rsid w:val="00166B3E"/>
    <w:rsid w:val="00181DA5"/>
    <w:rsid w:val="001870F8"/>
    <w:rsid w:val="001877F0"/>
    <w:rsid w:val="001A1051"/>
    <w:rsid w:val="001B578F"/>
    <w:rsid w:val="001B5E94"/>
    <w:rsid w:val="001C4E62"/>
    <w:rsid w:val="001D2FE3"/>
    <w:rsid w:val="001D583F"/>
    <w:rsid w:val="001F2EB9"/>
    <w:rsid w:val="001F4E21"/>
    <w:rsid w:val="00205D57"/>
    <w:rsid w:val="00207E29"/>
    <w:rsid w:val="00246169"/>
    <w:rsid w:val="00261DDE"/>
    <w:rsid w:val="00274E0F"/>
    <w:rsid w:val="00275E0C"/>
    <w:rsid w:val="0028157E"/>
    <w:rsid w:val="0029055A"/>
    <w:rsid w:val="002A1270"/>
    <w:rsid w:val="002D186C"/>
    <w:rsid w:val="002D5B68"/>
    <w:rsid w:val="002D742D"/>
    <w:rsid w:val="002F5A32"/>
    <w:rsid w:val="00301CFB"/>
    <w:rsid w:val="00302B6F"/>
    <w:rsid w:val="00305F30"/>
    <w:rsid w:val="0031582F"/>
    <w:rsid w:val="003212A5"/>
    <w:rsid w:val="003274B1"/>
    <w:rsid w:val="00330115"/>
    <w:rsid w:val="0034644F"/>
    <w:rsid w:val="00361D93"/>
    <w:rsid w:val="00361F41"/>
    <w:rsid w:val="00364F34"/>
    <w:rsid w:val="00380FCA"/>
    <w:rsid w:val="003829F3"/>
    <w:rsid w:val="003963DB"/>
    <w:rsid w:val="003A0966"/>
    <w:rsid w:val="003A5C5A"/>
    <w:rsid w:val="003B197D"/>
    <w:rsid w:val="003E3384"/>
    <w:rsid w:val="004042FD"/>
    <w:rsid w:val="00404C7D"/>
    <w:rsid w:val="00406450"/>
    <w:rsid w:val="00406653"/>
    <w:rsid w:val="0040720B"/>
    <w:rsid w:val="0042179A"/>
    <w:rsid w:val="00436AD4"/>
    <w:rsid w:val="00437B6C"/>
    <w:rsid w:val="004522D9"/>
    <w:rsid w:val="00452A4F"/>
    <w:rsid w:val="00455641"/>
    <w:rsid w:val="00472182"/>
    <w:rsid w:val="004816D5"/>
    <w:rsid w:val="00481796"/>
    <w:rsid w:val="00481F1D"/>
    <w:rsid w:val="004A0B1A"/>
    <w:rsid w:val="004C0F91"/>
    <w:rsid w:val="004C2712"/>
    <w:rsid w:val="004D4639"/>
    <w:rsid w:val="004E3B4C"/>
    <w:rsid w:val="004E6A31"/>
    <w:rsid w:val="004E75A7"/>
    <w:rsid w:val="004F10CF"/>
    <w:rsid w:val="004F17C2"/>
    <w:rsid w:val="004F660F"/>
    <w:rsid w:val="004F6D5B"/>
    <w:rsid w:val="005170FF"/>
    <w:rsid w:val="0052077B"/>
    <w:rsid w:val="00546AA8"/>
    <w:rsid w:val="00550D91"/>
    <w:rsid w:val="00552613"/>
    <w:rsid w:val="00567611"/>
    <w:rsid w:val="00584E9F"/>
    <w:rsid w:val="00593503"/>
    <w:rsid w:val="005B55B9"/>
    <w:rsid w:val="005C46DD"/>
    <w:rsid w:val="005F2A88"/>
    <w:rsid w:val="00601BC1"/>
    <w:rsid w:val="00606347"/>
    <w:rsid w:val="006110B9"/>
    <w:rsid w:val="00621A6D"/>
    <w:rsid w:val="006314A6"/>
    <w:rsid w:val="006317B9"/>
    <w:rsid w:val="00643EC1"/>
    <w:rsid w:val="00644224"/>
    <w:rsid w:val="006848A8"/>
    <w:rsid w:val="006A46E4"/>
    <w:rsid w:val="006B2101"/>
    <w:rsid w:val="006B3B92"/>
    <w:rsid w:val="006E0399"/>
    <w:rsid w:val="006E40B4"/>
    <w:rsid w:val="006F1BD6"/>
    <w:rsid w:val="006F42FE"/>
    <w:rsid w:val="006F7D25"/>
    <w:rsid w:val="00714B86"/>
    <w:rsid w:val="007223C1"/>
    <w:rsid w:val="00744430"/>
    <w:rsid w:val="00751225"/>
    <w:rsid w:val="007713A8"/>
    <w:rsid w:val="00771991"/>
    <w:rsid w:val="00771CA2"/>
    <w:rsid w:val="0078207A"/>
    <w:rsid w:val="007A7613"/>
    <w:rsid w:val="007C40CD"/>
    <w:rsid w:val="007D3771"/>
    <w:rsid w:val="007D6A7D"/>
    <w:rsid w:val="0084128D"/>
    <w:rsid w:val="00857269"/>
    <w:rsid w:val="0085762A"/>
    <w:rsid w:val="008825F3"/>
    <w:rsid w:val="00882B8A"/>
    <w:rsid w:val="008855ED"/>
    <w:rsid w:val="00887117"/>
    <w:rsid w:val="0089579E"/>
    <w:rsid w:val="008B6965"/>
    <w:rsid w:val="008C3EBA"/>
    <w:rsid w:val="008F0C47"/>
    <w:rsid w:val="008F0E60"/>
    <w:rsid w:val="00917573"/>
    <w:rsid w:val="00917F26"/>
    <w:rsid w:val="0092531A"/>
    <w:rsid w:val="009329F6"/>
    <w:rsid w:val="00941760"/>
    <w:rsid w:val="00952681"/>
    <w:rsid w:val="00953565"/>
    <w:rsid w:val="0095749D"/>
    <w:rsid w:val="00961624"/>
    <w:rsid w:val="009744C8"/>
    <w:rsid w:val="009826BA"/>
    <w:rsid w:val="0099401F"/>
    <w:rsid w:val="009B6165"/>
    <w:rsid w:val="009D0D05"/>
    <w:rsid w:val="009D402F"/>
    <w:rsid w:val="00A02CD0"/>
    <w:rsid w:val="00A031F1"/>
    <w:rsid w:val="00A17318"/>
    <w:rsid w:val="00A2529B"/>
    <w:rsid w:val="00A26F82"/>
    <w:rsid w:val="00A328DC"/>
    <w:rsid w:val="00A33A55"/>
    <w:rsid w:val="00A53AF3"/>
    <w:rsid w:val="00A5571D"/>
    <w:rsid w:val="00A55A80"/>
    <w:rsid w:val="00A55F17"/>
    <w:rsid w:val="00A6004F"/>
    <w:rsid w:val="00A7531E"/>
    <w:rsid w:val="00A7708F"/>
    <w:rsid w:val="00A86B20"/>
    <w:rsid w:val="00AB068C"/>
    <w:rsid w:val="00AB367A"/>
    <w:rsid w:val="00AB792B"/>
    <w:rsid w:val="00AC01EF"/>
    <w:rsid w:val="00AC4297"/>
    <w:rsid w:val="00AD096B"/>
    <w:rsid w:val="00AD2C0D"/>
    <w:rsid w:val="00AE21ED"/>
    <w:rsid w:val="00AE579E"/>
    <w:rsid w:val="00AF5CD3"/>
    <w:rsid w:val="00B15334"/>
    <w:rsid w:val="00B37E18"/>
    <w:rsid w:val="00B42A72"/>
    <w:rsid w:val="00B46AA6"/>
    <w:rsid w:val="00B50D11"/>
    <w:rsid w:val="00B73A92"/>
    <w:rsid w:val="00B768E8"/>
    <w:rsid w:val="00BA0062"/>
    <w:rsid w:val="00BA6D12"/>
    <w:rsid w:val="00BC16A0"/>
    <w:rsid w:val="00BC38C1"/>
    <w:rsid w:val="00BE5A21"/>
    <w:rsid w:val="00BF538D"/>
    <w:rsid w:val="00C02390"/>
    <w:rsid w:val="00C053BB"/>
    <w:rsid w:val="00C13A3F"/>
    <w:rsid w:val="00C252D0"/>
    <w:rsid w:val="00C302C2"/>
    <w:rsid w:val="00C306FE"/>
    <w:rsid w:val="00C5383C"/>
    <w:rsid w:val="00C56F71"/>
    <w:rsid w:val="00C610F6"/>
    <w:rsid w:val="00C81445"/>
    <w:rsid w:val="00C83E89"/>
    <w:rsid w:val="00C84B61"/>
    <w:rsid w:val="00CA7265"/>
    <w:rsid w:val="00CC0F45"/>
    <w:rsid w:val="00CC7ACC"/>
    <w:rsid w:val="00CD3FF4"/>
    <w:rsid w:val="00CE4439"/>
    <w:rsid w:val="00CE478D"/>
    <w:rsid w:val="00CE7DFE"/>
    <w:rsid w:val="00CF3122"/>
    <w:rsid w:val="00CF34A7"/>
    <w:rsid w:val="00CF5265"/>
    <w:rsid w:val="00D26721"/>
    <w:rsid w:val="00D52733"/>
    <w:rsid w:val="00D64BBE"/>
    <w:rsid w:val="00D679FB"/>
    <w:rsid w:val="00D845B5"/>
    <w:rsid w:val="00D8719F"/>
    <w:rsid w:val="00DB0703"/>
    <w:rsid w:val="00DC3C37"/>
    <w:rsid w:val="00E07FB9"/>
    <w:rsid w:val="00E16339"/>
    <w:rsid w:val="00E20C80"/>
    <w:rsid w:val="00E211B2"/>
    <w:rsid w:val="00E223D2"/>
    <w:rsid w:val="00E56989"/>
    <w:rsid w:val="00E57AAC"/>
    <w:rsid w:val="00E6748B"/>
    <w:rsid w:val="00E712F4"/>
    <w:rsid w:val="00E77D97"/>
    <w:rsid w:val="00E8141F"/>
    <w:rsid w:val="00E90B80"/>
    <w:rsid w:val="00E96ACE"/>
    <w:rsid w:val="00EB6210"/>
    <w:rsid w:val="00EB7D81"/>
    <w:rsid w:val="00ED2F2F"/>
    <w:rsid w:val="00ED74CD"/>
    <w:rsid w:val="00EF044C"/>
    <w:rsid w:val="00EF667A"/>
    <w:rsid w:val="00F069A0"/>
    <w:rsid w:val="00F17F53"/>
    <w:rsid w:val="00F31D13"/>
    <w:rsid w:val="00F4219B"/>
    <w:rsid w:val="00F43130"/>
    <w:rsid w:val="00F54FE7"/>
    <w:rsid w:val="00F570BC"/>
    <w:rsid w:val="00F634C8"/>
    <w:rsid w:val="00F70409"/>
    <w:rsid w:val="00F81296"/>
    <w:rsid w:val="00F82CE6"/>
    <w:rsid w:val="00F8756A"/>
    <w:rsid w:val="00F93E6A"/>
    <w:rsid w:val="00FA33C6"/>
    <w:rsid w:val="00FA6C26"/>
    <w:rsid w:val="00FB59F0"/>
    <w:rsid w:val="00FC6768"/>
    <w:rsid w:val="00FD6B62"/>
    <w:rsid w:val="00FE45FE"/>
    <w:rsid w:val="00FE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PMingLiU" w:hAnsi="Cambria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D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7A761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8C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4E6A31"/>
    <w:rPr>
      <w:rFonts w:ascii="Cambria" w:hAnsi="Cambria"/>
      <w:sz w:val="2"/>
      <w:szCs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0C47"/>
    <w:rPr>
      <w:rFonts w:ascii="Cambria" w:eastAsia="PMingLiU" w:hAnsi="Cambria"/>
      <w:kern w:val="0"/>
      <w:sz w:val="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EF667A"/>
    <w:pPr>
      <w:tabs>
        <w:tab w:val="center" w:pos="4320"/>
        <w:tab w:val="right" w:pos="8640"/>
      </w:tabs>
    </w:pPr>
    <w:rPr>
      <w:rFonts w:ascii="Cambria" w:hAnsi="Cambria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667A"/>
    <w:rPr>
      <w:sz w:val="24"/>
    </w:rPr>
  </w:style>
  <w:style w:type="paragraph" w:styleId="Footer">
    <w:name w:val="footer"/>
    <w:basedOn w:val="Normal"/>
    <w:link w:val="FooterChar"/>
    <w:uiPriority w:val="99"/>
    <w:semiHidden/>
    <w:rsid w:val="00EF667A"/>
    <w:pPr>
      <w:tabs>
        <w:tab w:val="center" w:pos="4320"/>
        <w:tab w:val="right" w:pos="8640"/>
      </w:tabs>
    </w:pPr>
    <w:rPr>
      <w:rFonts w:ascii="Cambria" w:hAnsi="Cambria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667A"/>
    <w:rPr>
      <w:sz w:val="24"/>
    </w:rPr>
  </w:style>
  <w:style w:type="character" w:styleId="Hyperlink">
    <w:name w:val="Hyperlink"/>
    <w:basedOn w:val="DefaultParagraphFont"/>
    <w:uiPriority w:val="99"/>
    <w:rsid w:val="003274B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2A1270"/>
    <w:pPr>
      <w:spacing w:after="20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40720B"/>
    <w:rPr>
      <w:rFonts w:cs="Times New Roman"/>
      <w:color w:val="800080"/>
      <w:u w:val="single"/>
    </w:rPr>
  </w:style>
  <w:style w:type="paragraph" w:customStyle="1" w:styleId="Default">
    <w:name w:val="Default"/>
    <w:uiPriority w:val="99"/>
    <w:rsid w:val="0091757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rsid w:val="008B696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99"/>
    <w:qFormat/>
    <w:rsid w:val="008B6965"/>
    <w:rPr>
      <w:rFonts w:cs="Times New Roman"/>
      <w:b/>
    </w:rPr>
  </w:style>
  <w:style w:type="paragraph" w:styleId="ListParagraph">
    <w:name w:val="List Paragraph"/>
    <w:basedOn w:val="Normal"/>
    <w:uiPriority w:val="99"/>
    <w:qFormat/>
    <w:rsid w:val="00135BC4"/>
    <w:pPr>
      <w:ind w:leftChars="200" w:left="480"/>
    </w:pPr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27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guard.hk/eng/uad-regist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i-guard.hk/eng/uad-eye/overview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-guard.hk/eng/uad-registe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546</Words>
  <Characters>3118</Characters>
  <Application>Microsoft Office Outlook</Application>
  <DocSecurity>0</DocSecurity>
  <Lines>0</Lines>
  <Paragraphs>0</Paragraphs>
  <ScaleCrop>false</ScaleCrop>
  <Company>Bamboo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sample text to show margin areas</dc:title>
  <dc:subject/>
  <dc:creator>Elvia</dc:creator>
  <cp:keywords/>
  <dc:description/>
  <cp:lastModifiedBy>01494236</cp:lastModifiedBy>
  <cp:revision>4</cp:revision>
  <cp:lastPrinted>2013-07-18T08:39:00Z</cp:lastPrinted>
  <dcterms:created xsi:type="dcterms:W3CDTF">2018-03-14T06:51:00Z</dcterms:created>
  <dcterms:modified xsi:type="dcterms:W3CDTF">2018-03-14T07:09:00Z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C:\mySingle\TEMP\eye3_SamsungTabA2_LTE_Information_Sheet_v2_20180213(2).doc</vt:lpwstr>
  </property>
</Properties>
</file>